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E6EE9" w14:textId="77777777" w:rsidR="00A87BE1" w:rsidRDefault="002C4733">
      <w:pPr>
        <w:pStyle w:val="a3"/>
      </w:pPr>
      <w:r>
        <w:rPr>
          <w:rFonts w:hint="eastAsia"/>
          <w:lang w:val="ko-KR"/>
        </w:rPr>
        <w:t>운영 매뉴얼</w:t>
      </w:r>
    </w:p>
    <w:p w14:paraId="26F1C7E6" w14:textId="77777777" w:rsidR="00A87BE1" w:rsidRDefault="002C4733">
      <w:pPr>
        <w:pStyle w:val="1"/>
      </w:pPr>
      <w:r>
        <w:rPr>
          <w:rFonts w:hint="eastAsia"/>
          <w:lang w:val="ko-KR"/>
        </w:rPr>
        <w:t>C</w:t>
      </w:r>
      <w:r>
        <w:rPr>
          <w:lang w:val="ko-KR"/>
        </w:rPr>
        <w:t xml:space="preserve">S </w:t>
      </w:r>
      <w:r>
        <w:rPr>
          <w:rFonts w:hint="eastAsia"/>
          <w:lang w:val="ko-KR"/>
        </w:rPr>
        <w:t>운영 매뉴얼</w:t>
      </w:r>
    </w:p>
    <w:p w14:paraId="248E8192" w14:textId="77777777" w:rsidR="00A87BE1" w:rsidRDefault="002C4733" w:rsidP="002C4733">
      <w:pPr>
        <w:pStyle w:val="2"/>
      </w:pPr>
      <w:r>
        <w:rPr>
          <w:rFonts w:hint="eastAsia"/>
        </w:rPr>
        <w:t>CONFIG</w:t>
      </w:r>
    </w:p>
    <w:p w14:paraId="0A0D8EAA" w14:textId="77777777" w:rsidR="002C4733" w:rsidRDefault="00D3156C" w:rsidP="002C4733">
      <w:pPr>
        <w:pStyle w:val="af2"/>
        <w:numPr>
          <w:ilvl w:val="0"/>
          <w:numId w:val="13"/>
        </w:numPr>
      </w:pPr>
      <w:r w:rsidRPr="009A5686">
        <w:rPr>
          <w:rFonts w:hint="eastAsia"/>
          <w:b/>
        </w:rPr>
        <w:t>경로</w:t>
      </w:r>
      <w:r>
        <w:t>:</w:t>
      </w:r>
      <w:r w:rsidR="002C4733">
        <w:rPr>
          <w:rFonts w:hint="eastAsia"/>
        </w:rPr>
        <w:t xml:space="preserve"> </w:t>
      </w:r>
      <w:r w:rsidR="002C4733">
        <w:t>/app/prd/MindsVOC/CS/STT/MiraeAsset/cfg/config.py</w:t>
      </w:r>
    </w:p>
    <w:p w14:paraId="4526D451" w14:textId="77777777" w:rsidR="002C4733" w:rsidRDefault="002C4733" w:rsidP="009A5686">
      <w:pPr>
        <w:pStyle w:val="af2"/>
        <w:numPr>
          <w:ilvl w:val="1"/>
          <w:numId w:val="13"/>
        </w:numPr>
      </w:pPr>
      <w:r w:rsidRPr="009A5686">
        <w:rPr>
          <w:rFonts w:hint="eastAsia"/>
          <w:b/>
        </w:rPr>
        <w:t>MASKING_</w:t>
      </w:r>
      <w:r w:rsidR="00D3156C" w:rsidRPr="009A5686">
        <w:rPr>
          <w:b/>
        </w:rPr>
        <w:t>CONFIG</w:t>
      </w:r>
      <w:r w:rsidR="00D3156C">
        <w:t>:</w:t>
      </w:r>
      <w:r>
        <w:rPr>
          <w:rFonts w:hint="eastAsia"/>
        </w:rPr>
        <w:t xml:space="preserve"> masking과 관련된 설정</w:t>
      </w:r>
    </w:p>
    <w:p w14:paraId="7DAC08FB" w14:textId="77777777" w:rsidR="002C4733" w:rsidRDefault="002C4733" w:rsidP="009A5686">
      <w:pPr>
        <w:pStyle w:val="af2"/>
        <w:numPr>
          <w:ilvl w:val="1"/>
          <w:numId w:val="13"/>
        </w:numPr>
      </w:pPr>
      <w:r w:rsidRPr="009A5686">
        <w:rPr>
          <w:b/>
        </w:rPr>
        <w:t>DAEMON_</w:t>
      </w:r>
      <w:r w:rsidR="00D3156C" w:rsidRPr="009A5686">
        <w:rPr>
          <w:b/>
        </w:rPr>
        <w:t>CONFIG</w:t>
      </w:r>
      <w:r w:rsidR="00D3156C">
        <w:t>:</w:t>
      </w:r>
      <w:r>
        <w:t xml:space="preserve"> </w:t>
      </w:r>
      <w:r>
        <w:rPr>
          <w:rFonts w:hint="eastAsia"/>
        </w:rPr>
        <w:t>CS</w:t>
      </w:r>
      <w:r>
        <w:t xml:space="preserve"> script </w:t>
      </w:r>
      <w:r>
        <w:rPr>
          <w:rFonts w:hint="eastAsia"/>
        </w:rPr>
        <w:t xml:space="preserve">작동 담당 </w:t>
      </w:r>
      <w:r>
        <w:t>daemon</w:t>
      </w:r>
      <w:r>
        <w:rPr>
          <w:rFonts w:hint="eastAsia"/>
        </w:rPr>
        <w:t>과 관련된 설정</w:t>
      </w:r>
    </w:p>
    <w:p w14:paraId="4BE1720E" w14:textId="77777777" w:rsidR="002C4733" w:rsidRDefault="002C4733" w:rsidP="009A5686">
      <w:pPr>
        <w:pStyle w:val="af2"/>
        <w:numPr>
          <w:ilvl w:val="2"/>
          <w:numId w:val="13"/>
        </w:numPr>
      </w:pPr>
      <w:r w:rsidRPr="009A5686">
        <w:rPr>
          <w:b/>
        </w:rPr>
        <w:t>log_dir_</w:t>
      </w:r>
      <w:r w:rsidR="00D3156C" w:rsidRPr="009A5686">
        <w:rPr>
          <w:b/>
        </w:rPr>
        <w:t>path</w:t>
      </w:r>
      <w:r w:rsidR="00D3156C">
        <w:t>:</w:t>
      </w:r>
      <w:r>
        <w:t xml:space="preserve"> log</w:t>
      </w:r>
      <w:r>
        <w:rPr>
          <w:rFonts w:hint="eastAsia"/>
        </w:rPr>
        <w:t>의 경로 설정</w:t>
      </w:r>
    </w:p>
    <w:p w14:paraId="22E15A14" w14:textId="77777777" w:rsidR="002C4733" w:rsidRDefault="002C4733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pid_file_</w:t>
      </w:r>
      <w:r w:rsidR="00D3156C" w:rsidRPr="009A5686">
        <w:rPr>
          <w:b/>
        </w:rPr>
        <w:t>path</w:t>
      </w:r>
      <w:r w:rsidR="00D3156C">
        <w:t>:</w:t>
      </w:r>
      <w:r>
        <w:rPr>
          <w:rFonts w:hint="eastAsia"/>
        </w:rPr>
        <w:t xml:space="preserve"> pid </w:t>
      </w:r>
      <w:r>
        <w:t>file</w:t>
      </w:r>
      <w:r>
        <w:rPr>
          <w:rFonts w:hint="eastAsia"/>
        </w:rPr>
        <w:t xml:space="preserve"> 생성 결로 설정</w:t>
      </w:r>
    </w:p>
    <w:p w14:paraId="3A4986AF" w14:textId="77777777" w:rsidR="002C4733" w:rsidRDefault="002C4733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job_max_</w:t>
      </w:r>
      <w:r w:rsidR="00D3156C" w:rsidRPr="009A5686">
        <w:rPr>
          <w:b/>
        </w:rPr>
        <w:t>limit</w:t>
      </w:r>
      <w:r w:rsidR="00D3156C">
        <w:t>:</w:t>
      </w:r>
      <w:r>
        <w:rPr>
          <w:rFonts w:hint="eastAsia"/>
        </w:rPr>
        <w:t xml:space="preserve"> Daemon이 실행시킬 </w:t>
      </w:r>
      <w:r>
        <w:t xml:space="preserve">CS </w:t>
      </w:r>
      <w:r>
        <w:rPr>
          <w:rFonts w:hint="eastAsia"/>
        </w:rPr>
        <w:t>script가 동시에 실행할 녹취 건수 개수 설정</w:t>
      </w:r>
    </w:p>
    <w:p w14:paraId="31C0C41D" w14:textId="77777777" w:rsidR="002C4733" w:rsidRDefault="002C4733" w:rsidP="009A5686">
      <w:pPr>
        <w:pStyle w:val="af2"/>
        <w:numPr>
          <w:ilvl w:val="2"/>
          <w:numId w:val="13"/>
        </w:numPr>
      </w:pPr>
      <w:r w:rsidRPr="009A5686">
        <w:rPr>
          <w:b/>
        </w:rPr>
        <w:t>process_max_</w:t>
      </w:r>
      <w:r w:rsidR="00D3156C" w:rsidRPr="009A5686">
        <w:rPr>
          <w:b/>
        </w:rPr>
        <w:t>limit</w:t>
      </w:r>
      <w:r w:rsidR="00D3156C">
        <w:t>:</w:t>
      </w:r>
      <w:r>
        <w:t xml:space="preserve"> </w:t>
      </w:r>
      <w:r>
        <w:rPr>
          <w:rFonts w:hint="eastAsia"/>
        </w:rPr>
        <w:t xml:space="preserve">Daemon이 실행시킬 </w:t>
      </w:r>
      <w:r>
        <w:t>CS script</w:t>
      </w:r>
      <w:r>
        <w:rPr>
          <w:rFonts w:hint="eastAsia"/>
        </w:rPr>
        <w:t>가 동시에 실행되는 프로세스 개수 설정</w:t>
      </w:r>
    </w:p>
    <w:p w14:paraId="4B304C86" w14:textId="094FA608" w:rsidR="002C4733" w:rsidRDefault="002C4733" w:rsidP="009A5686">
      <w:pPr>
        <w:pStyle w:val="af2"/>
        <w:numPr>
          <w:ilvl w:val="2"/>
          <w:numId w:val="13"/>
        </w:numPr>
      </w:pPr>
      <w:r w:rsidRPr="009A5686">
        <w:rPr>
          <w:b/>
        </w:rPr>
        <w:t>process_</w:t>
      </w:r>
      <w:r w:rsidR="00D3156C" w:rsidRPr="009A5686">
        <w:rPr>
          <w:b/>
        </w:rPr>
        <w:t>interval</w:t>
      </w:r>
      <w:r w:rsidR="00D3156C">
        <w:t>:</w:t>
      </w:r>
      <w:r>
        <w:t xml:space="preserve"> </w:t>
      </w:r>
      <w:r>
        <w:rPr>
          <w:rFonts w:hint="eastAsia"/>
        </w:rPr>
        <w:t xml:space="preserve">Daemon이 실행시킬 </w:t>
      </w:r>
      <w:r>
        <w:t>CS script</w:t>
      </w:r>
      <w:r>
        <w:rPr>
          <w:rFonts w:hint="eastAsia"/>
        </w:rPr>
        <w:t xml:space="preserve">의 </w:t>
      </w:r>
      <w:r w:rsidR="00372CEC">
        <w:rPr>
          <w:rFonts w:hint="eastAsia"/>
        </w:rPr>
        <w:t>프로세스</w:t>
      </w:r>
      <w:r w:rsidR="00372CEC">
        <w:t xml:space="preserve"> </w:t>
      </w:r>
      <w:r w:rsidR="00372CEC">
        <w:rPr>
          <w:rFonts w:hint="eastAsia"/>
        </w:rPr>
        <w:t>간 시간 설정</w:t>
      </w:r>
    </w:p>
    <w:p w14:paraId="16F48F2B" w14:textId="77777777" w:rsidR="002C4733" w:rsidRDefault="002C4733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log_file_</w:t>
      </w:r>
      <w:r w:rsidR="00D3156C" w:rsidRPr="009A5686">
        <w:rPr>
          <w:b/>
        </w:rPr>
        <w:t>name</w:t>
      </w:r>
      <w:r w:rsidR="00D3156C">
        <w:t>:</w:t>
      </w:r>
      <w:r>
        <w:rPr>
          <w:rFonts w:hint="eastAsia"/>
        </w:rPr>
        <w:t xml:space="preserve"> </w:t>
      </w:r>
      <w:r w:rsidR="00AC2E58">
        <w:t>log file</w:t>
      </w:r>
      <w:r w:rsidR="00AC2E58">
        <w:rPr>
          <w:rFonts w:hint="eastAsia"/>
        </w:rPr>
        <w:t>의 이름을 설정</w:t>
      </w:r>
    </w:p>
    <w:p w14:paraId="3F2519F8" w14:textId="77777777" w:rsidR="00AC2E58" w:rsidRDefault="00AC2E58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rec_server_</w:t>
      </w:r>
      <w:r w:rsidR="00D3156C" w:rsidRPr="009A5686">
        <w:rPr>
          <w:b/>
        </w:rPr>
        <w:t>path</w:t>
      </w:r>
      <w:r w:rsidR="00D3156C">
        <w:t>:</w:t>
      </w:r>
      <w:r>
        <w:rPr>
          <w:rFonts w:hint="eastAsia"/>
        </w:rPr>
        <w:t xml:space="preserve"> 녹취 파일이 존재하는 </w:t>
      </w:r>
      <w:r>
        <w:t xml:space="preserve">directory </w:t>
      </w:r>
      <w:r>
        <w:rPr>
          <w:rFonts w:hint="eastAsia"/>
        </w:rPr>
        <w:t>설정</w:t>
      </w:r>
    </w:p>
    <w:p w14:paraId="0D622586" w14:textId="77777777" w:rsidR="00AC2E58" w:rsidRDefault="00AC2E58" w:rsidP="009A5686">
      <w:pPr>
        <w:pStyle w:val="af2"/>
        <w:numPr>
          <w:ilvl w:val="2"/>
          <w:numId w:val="13"/>
        </w:numPr>
      </w:pPr>
      <w:r w:rsidRPr="009A5686">
        <w:rPr>
          <w:b/>
        </w:rPr>
        <w:t>stt_script_</w:t>
      </w:r>
      <w:r w:rsidR="00D3156C" w:rsidRPr="009A5686">
        <w:rPr>
          <w:b/>
        </w:rPr>
        <w:t>path</w:t>
      </w:r>
      <w:r w:rsidR="00D3156C">
        <w:t>:</w:t>
      </w:r>
      <w:r>
        <w:t xml:space="preserve"> </w:t>
      </w:r>
      <w:r>
        <w:rPr>
          <w:rFonts w:hint="eastAsia"/>
        </w:rPr>
        <w:t xml:space="preserve">Daemon에서 실행시킬 </w:t>
      </w:r>
      <w:r>
        <w:t>CS script</w:t>
      </w:r>
      <w:r>
        <w:rPr>
          <w:rFonts w:hint="eastAsia"/>
        </w:rPr>
        <w:t>의 경로 설정</w:t>
      </w:r>
    </w:p>
    <w:p w14:paraId="094644C6" w14:textId="77777777" w:rsidR="00AC2E58" w:rsidRDefault="00AC2E58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sftp_dir_</w:t>
      </w:r>
      <w:r w:rsidR="00D3156C" w:rsidRPr="009A5686">
        <w:rPr>
          <w:b/>
        </w:rPr>
        <w:t>path</w:t>
      </w:r>
      <w:r w:rsidR="00D3156C">
        <w:t>:</w:t>
      </w:r>
      <w:r>
        <w:rPr>
          <w:rFonts w:hint="eastAsia"/>
        </w:rPr>
        <w:t xml:space="preserve"> Daemon 에서 실행시킬 </w:t>
      </w:r>
      <w:r>
        <w:t>Sftp script</w:t>
      </w:r>
      <w:r>
        <w:rPr>
          <w:rFonts w:hint="eastAsia"/>
        </w:rPr>
        <w:t>의 경로 설정</w:t>
      </w:r>
    </w:p>
    <w:p w14:paraId="67C91128" w14:textId="77777777" w:rsidR="00AC2E58" w:rsidRDefault="00AC2E58" w:rsidP="009A5686">
      <w:pPr>
        <w:pStyle w:val="af2"/>
        <w:numPr>
          <w:ilvl w:val="1"/>
          <w:numId w:val="13"/>
        </w:numPr>
      </w:pPr>
      <w:r w:rsidRPr="009A5686">
        <w:rPr>
          <w:rFonts w:hint="eastAsia"/>
          <w:b/>
        </w:rPr>
        <w:t>MYSQL_DB_</w:t>
      </w:r>
      <w:r w:rsidR="00D3156C" w:rsidRPr="009A5686">
        <w:rPr>
          <w:b/>
        </w:rPr>
        <w:t>CONFIG</w:t>
      </w:r>
      <w:r w:rsidR="00D3156C">
        <w:t>:</w:t>
      </w:r>
      <w:r>
        <w:rPr>
          <w:rFonts w:hint="eastAsia"/>
        </w:rPr>
        <w:t xml:space="preserve"> MySQL</w:t>
      </w:r>
      <w:r>
        <w:t xml:space="preserve"> </w:t>
      </w:r>
      <w:r>
        <w:rPr>
          <w:rFonts w:hint="eastAsia"/>
        </w:rPr>
        <w:t>연결과 관련된 설정</w:t>
      </w:r>
    </w:p>
    <w:p w14:paraId="27A41256" w14:textId="77777777" w:rsidR="00AC2E58" w:rsidRDefault="00D3156C" w:rsidP="009A5686">
      <w:pPr>
        <w:pStyle w:val="af2"/>
        <w:numPr>
          <w:ilvl w:val="2"/>
          <w:numId w:val="13"/>
        </w:numPr>
      </w:pPr>
      <w:r w:rsidRPr="009A5686">
        <w:rPr>
          <w:b/>
        </w:rPr>
        <w:t>host</w:t>
      </w:r>
      <w:r>
        <w:t xml:space="preserve">: </w:t>
      </w:r>
      <w:r>
        <w:rPr>
          <w:rFonts w:hint="eastAsia"/>
        </w:rPr>
        <w:t xml:space="preserve">접속 할 </w:t>
      </w:r>
      <w:r>
        <w:t xml:space="preserve">ip </w:t>
      </w:r>
      <w:r>
        <w:rPr>
          <w:rFonts w:hint="eastAsia"/>
        </w:rPr>
        <w:t>주소</w:t>
      </w:r>
    </w:p>
    <w:p w14:paraId="5C6028CF" w14:textId="77777777" w:rsidR="00D3156C" w:rsidRDefault="00D3156C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user</w:t>
      </w:r>
      <w:r>
        <w:rPr>
          <w:rFonts w:hint="eastAsia"/>
        </w:rPr>
        <w:t xml:space="preserve">: 접속 할 </w:t>
      </w:r>
      <w:r>
        <w:t>MySQL ID</w:t>
      </w:r>
    </w:p>
    <w:p w14:paraId="700A768C" w14:textId="77777777" w:rsidR="00D3156C" w:rsidRDefault="00D3156C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password</w:t>
      </w:r>
      <w:r>
        <w:rPr>
          <w:rFonts w:hint="eastAsia"/>
        </w:rPr>
        <w:t xml:space="preserve">: 접속 할 </w:t>
      </w:r>
      <w:r>
        <w:t>MySQL password</w:t>
      </w:r>
    </w:p>
    <w:p w14:paraId="5C72C188" w14:textId="77777777" w:rsidR="00D3156C" w:rsidRDefault="00D3156C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db</w:t>
      </w:r>
      <w:r w:rsidRPr="009A5686">
        <w:rPr>
          <w:rFonts w:hint="eastAsia"/>
        </w:rPr>
        <w:t>:</w:t>
      </w:r>
      <w:r>
        <w:rPr>
          <w:rFonts w:hint="eastAsia"/>
        </w:rPr>
        <w:t xml:space="preserve"> 접속 할 </w:t>
      </w:r>
      <w:r>
        <w:t>MySQL Table name</w:t>
      </w:r>
    </w:p>
    <w:p w14:paraId="3977752B" w14:textId="77777777" w:rsidR="00D3156C" w:rsidRDefault="00D3156C" w:rsidP="009A5686">
      <w:pPr>
        <w:pStyle w:val="af2"/>
        <w:numPr>
          <w:ilvl w:val="2"/>
          <w:numId w:val="13"/>
        </w:numPr>
      </w:pPr>
      <w:r w:rsidRPr="009A5686">
        <w:rPr>
          <w:b/>
        </w:rPr>
        <w:t>port</w:t>
      </w:r>
      <w:r>
        <w:t xml:space="preserve">: </w:t>
      </w:r>
      <w:r>
        <w:rPr>
          <w:rFonts w:hint="eastAsia"/>
        </w:rPr>
        <w:t xml:space="preserve">접속 할 MySQL </w:t>
      </w:r>
      <w:r>
        <w:t xml:space="preserve">port </w:t>
      </w:r>
      <w:r>
        <w:rPr>
          <w:rFonts w:hint="eastAsia"/>
        </w:rPr>
        <w:t>number</w:t>
      </w:r>
    </w:p>
    <w:p w14:paraId="36D6C8A4" w14:textId="77777777" w:rsidR="00D3156C" w:rsidRDefault="00D3156C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charset</w:t>
      </w:r>
      <w:r>
        <w:rPr>
          <w:rFonts w:hint="eastAsia"/>
        </w:rPr>
        <w:t xml:space="preserve">: 접속 할 </w:t>
      </w:r>
      <w:r>
        <w:t xml:space="preserve">MySQL charset </w:t>
      </w:r>
      <w:r>
        <w:rPr>
          <w:rFonts w:hint="eastAsia"/>
        </w:rPr>
        <w:t>설정</w:t>
      </w:r>
    </w:p>
    <w:p w14:paraId="68DC0322" w14:textId="77777777" w:rsidR="00D3156C" w:rsidRDefault="00D3156C" w:rsidP="009A5686">
      <w:pPr>
        <w:pStyle w:val="af2"/>
        <w:numPr>
          <w:ilvl w:val="2"/>
          <w:numId w:val="13"/>
        </w:numPr>
      </w:pPr>
      <w:r w:rsidRPr="009A5686">
        <w:rPr>
          <w:b/>
        </w:rPr>
        <w:t>connect_timeout</w:t>
      </w:r>
      <w:r>
        <w:t xml:space="preserve">: </w:t>
      </w:r>
      <w:r>
        <w:rPr>
          <w:rFonts w:hint="eastAsia"/>
        </w:rPr>
        <w:t xml:space="preserve">접속 할 </w:t>
      </w:r>
      <w:r>
        <w:t>MySQL</w:t>
      </w:r>
      <w:r>
        <w:rPr>
          <w:rFonts w:hint="eastAsia"/>
        </w:rPr>
        <w:t xml:space="preserve">의 </w:t>
      </w:r>
      <w:r>
        <w:t xml:space="preserve">connect_timeout </w:t>
      </w:r>
      <w:r>
        <w:rPr>
          <w:rFonts w:hint="eastAsia"/>
        </w:rPr>
        <w:t>설정</w:t>
      </w:r>
    </w:p>
    <w:p w14:paraId="5B711B19" w14:textId="77777777" w:rsidR="005B4128" w:rsidRDefault="005B4128" w:rsidP="009A5686">
      <w:pPr>
        <w:pStyle w:val="af2"/>
        <w:numPr>
          <w:ilvl w:val="1"/>
          <w:numId w:val="13"/>
        </w:numPr>
      </w:pPr>
      <w:r w:rsidRPr="009A5686">
        <w:rPr>
          <w:rFonts w:hint="eastAsia"/>
          <w:b/>
        </w:rPr>
        <w:t>CONFIG</w:t>
      </w:r>
      <w:r>
        <w:rPr>
          <w:rFonts w:hint="eastAsia"/>
        </w:rPr>
        <w:t>: CS script와 관련된 설정</w:t>
      </w:r>
    </w:p>
    <w:p w14:paraId="1D296F91" w14:textId="77777777" w:rsidR="005B4128" w:rsidRDefault="005B4128" w:rsidP="009A5686">
      <w:pPr>
        <w:pStyle w:val="af2"/>
        <w:numPr>
          <w:ilvl w:val="2"/>
          <w:numId w:val="13"/>
        </w:numPr>
      </w:pPr>
      <w:r w:rsidRPr="009A5686">
        <w:rPr>
          <w:b/>
        </w:rPr>
        <w:t>gpu</w:t>
      </w:r>
      <w:r>
        <w:t xml:space="preserve">: STT </w:t>
      </w:r>
      <w:r>
        <w:rPr>
          <w:rFonts w:hint="eastAsia"/>
        </w:rPr>
        <w:t xml:space="preserve">엔진 </w:t>
      </w:r>
      <w:r>
        <w:t xml:space="preserve">gpu </w:t>
      </w:r>
      <w:r>
        <w:rPr>
          <w:rFonts w:hint="eastAsia"/>
        </w:rPr>
        <w:t>개수 설정</w:t>
      </w:r>
    </w:p>
    <w:p w14:paraId="59A9CD37" w14:textId="77777777" w:rsidR="005B4128" w:rsidRDefault="005B4128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lastRenderedPageBreak/>
        <w:t>stt_path</w:t>
      </w:r>
      <w:r>
        <w:rPr>
          <w:rFonts w:hint="eastAsia"/>
        </w:rPr>
        <w:t xml:space="preserve">: </w:t>
      </w:r>
      <w:r w:rsidR="008D2BD0">
        <w:rPr>
          <w:rFonts w:hint="eastAsia"/>
        </w:rPr>
        <w:t>STT Engine 경로 설정</w:t>
      </w:r>
    </w:p>
    <w:p w14:paraId="62329204" w14:textId="77777777" w:rsidR="008D2BD0" w:rsidRDefault="008D2BD0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log_dir_path</w:t>
      </w:r>
      <w:r>
        <w:rPr>
          <w:rFonts w:hint="eastAsia"/>
        </w:rPr>
        <w:t xml:space="preserve">: </w:t>
      </w:r>
      <w:r>
        <w:t>log</w:t>
      </w:r>
      <w:r>
        <w:rPr>
          <w:rFonts w:hint="eastAsia"/>
        </w:rPr>
        <w:t>의 경로 설정</w:t>
      </w:r>
    </w:p>
    <w:p w14:paraId="491897E4" w14:textId="77777777" w:rsidR="008D2BD0" w:rsidRDefault="008D2BD0" w:rsidP="009A5686">
      <w:pPr>
        <w:pStyle w:val="af2"/>
        <w:numPr>
          <w:ilvl w:val="2"/>
          <w:numId w:val="13"/>
        </w:numPr>
      </w:pPr>
      <w:r w:rsidRPr="009A5686">
        <w:rPr>
          <w:b/>
        </w:rPr>
        <w:t>log_</w:t>
      </w:r>
      <w:r w:rsidRPr="009A5686">
        <w:rPr>
          <w:rFonts w:hint="eastAsia"/>
          <w:b/>
        </w:rPr>
        <w:t>level</w:t>
      </w:r>
      <w:r>
        <w:rPr>
          <w:rFonts w:hint="eastAsia"/>
        </w:rPr>
        <w:t>:</w:t>
      </w:r>
      <w:r>
        <w:t xml:space="preserve"> log</w:t>
      </w:r>
      <w:r>
        <w:rPr>
          <w:rFonts w:hint="eastAsia"/>
        </w:rPr>
        <w:t xml:space="preserve">의 </w:t>
      </w:r>
      <w:r>
        <w:t xml:space="preserve">level </w:t>
      </w:r>
      <w:r>
        <w:rPr>
          <w:rFonts w:hint="eastAsia"/>
        </w:rPr>
        <w:t>설정</w:t>
      </w:r>
    </w:p>
    <w:p w14:paraId="4F87EA02" w14:textId="77777777" w:rsidR="008D2BD0" w:rsidRDefault="008D2BD0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rec_dir_path</w:t>
      </w:r>
      <w:r>
        <w:rPr>
          <w:rFonts w:hint="eastAsia"/>
        </w:rPr>
        <w:t xml:space="preserve">: 녹취 파일지 존재하는 </w:t>
      </w:r>
      <w:r>
        <w:t xml:space="preserve">directory </w:t>
      </w:r>
      <w:r>
        <w:rPr>
          <w:rFonts w:hint="eastAsia"/>
        </w:rPr>
        <w:t>설정</w:t>
      </w:r>
    </w:p>
    <w:p w14:paraId="2C2922F3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b/>
        </w:rPr>
        <w:t>codec_file_path</w:t>
      </w:r>
      <w:r>
        <w:t xml:space="preserve">: </w:t>
      </w:r>
      <w:r>
        <w:rPr>
          <w:rFonts w:hint="eastAsia"/>
        </w:rPr>
        <w:t xml:space="preserve">파일 암호화를 하기 위한 </w:t>
      </w:r>
      <w:r>
        <w:t xml:space="preserve">codec </w:t>
      </w:r>
      <w:r>
        <w:rPr>
          <w:rFonts w:hint="eastAsia"/>
        </w:rPr>
        <w:t>경로</w:t>
      </w:r>
    </w:p>
    <w:p w14:paraId="412E7E0C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thread</w:t>
      </w:r>
      <w:r>
        <w:rPr>
          <w:rFonts w:hint="eastAsia"/>
        </w:rPr>
        <w:t xml:space="preserve">: 멀티 프로세스 최대 </w:t>
      </w:r>
      <w:r>
        <w:t xml:space="preserve">thread </w:t>
      </w:r>
      <w:r>
        <w:rPr>
          <w:rFonts w:hint="eastAsia"/>
        </w:rPr>
        <w:t>수 설정</w:t>
      </w:r>
    </w:p>
    <w:p w14:paraId="2FA66DEC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stt_tool_path</w:t>
      </w:r>
      <w:r>
        <w:rPr>
          <w:rFonts w:hint="eastAsia"/>
        </w:rPr>
        <w:t xml:space="preserve">: </w:t>
      </w:r>
      <w:r>
        <w:t xml:space="preserve">STT </w:t>
      </w:r>
      <w:r>
        <w:rPr>
          <w:rFonts w:hint="eastAsia"/>
        </w:rPr>
        <w:t>처리 도구들의 경로</w:t>
      </w:r>
    </w:p>
    <w:p w14:paraId="1ED3CF3A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b/>
        </w:rPr>
        <w:t>sftp_dir_path</w:t>
      </w:r>
      <w:r>
        <w:t xml:space="preserve">: </w:t>
      </w:r>
      <w:r>
        <w:rPr>
          <w:rFonts w:hint="eastAsia"/>
        </w:rPr>
        <w:t xml:space="preserve">STT script에서 수행시킬 </w:t>
      </w:r>
      <w:r>
        <w:t>sftp script</w:t>
      </w:r>
      <w:r>
        <w:rPr>
          <w:rFonts w:hint="eastAsia"/>
        </w:rPr>
        <w:t>의 경로</w:t>
      </w:r>
    </w:p>
    <w:p w14:paraId="3EC1AB67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b/>
        </w:rPr>
        <w:t>wav_output_path</w:t>
      </w:r>
      <w:r>
        <w:t xml:space="preserve">: </w:t>
      </w:r>
      <w:r>
        <w:rPr>
          <w:rFonts w:hint="eastAsia"/>
        </w:rPr>
        <w:t xml:space="preserve">merge되고 변환된 </w:t>
      </w:r>
      <w:r>
        <w:t>wav</w:t>
      </w:r>
      <w:r>
        <w:rPr>
          <w:rFonts w:hint="eastAsia"/>
        </w:rPr>
        <w:t xml:space="preserve"> 출력물이 생성되는 경로</w:t>
      </w:r>
    </w:p>
    <w:p w14:paraId="26D96543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stt_output_path</w:t>
      </w:r>
      <w:r>
        <w:rPr>
          <w:rFonts w:hint="eastAsia"/>
        </w:rPr>
        <w:t>: STT 처리 결과물이 생성되는 경로</w:t>
      </w:r>
    </w:p>
    <w:p w14:paraId="7D0E82D1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delete_target_path</w:t>
      </w:r>
      <w:r>
        <w:rPr>
          <w:rFonts w:hint="eastAsia"/>
        </w:rPr>
        <w:t xml:space="preserve">: MISO 서버로 재전송되는 파일을 처리하는 </w:t>
      </w:r>
      <w:r>
        <w:t xml:space="preserve">txt </w:t>
      </w:r>
      <w:r>
        <w:rPr>
          <w:rFonts w:hint="eastAsia"/>
        </w:rPr>
        <w:t>경로</w:t>
      </w:r>
    </w:p>
    <w:p w14:paraId="30BD9712" w14:textId="77777777" w:rsidR="00626F89" w:rsidRDefault="00626F89" w:rsidP="009A5686">
      <w:pPr>
        <w:pStyle w:val="af2"/>
        <w:numPr>
          <w:ilvl w:val="1"/>
          <w:numId w:val="13"/>
        </w:numPr>
      </w:pPr>
      <w:r w:rsidRPr="009A5686">
        <w:rPr>
          <w:rFonts w:hint="eastAsia"/>
          <w:b/>
        </w:rPr>
        <w:t>SFTP_CONFIG</w:t>
      </w:r>
      <w:r>
        <w:rPr>
          <w:rFonts w:hint="eastAsia"/>
        </w:rPr>
        <w:t>:</w:t>
      </w:r>
      <w:r>
        <w:t xml:space="preserve"> sftp_script</w:t>
      </w:r>
      <w:r>
        <w:rPr>
          <w:rFonts w:hint="eastAsia"/>
        </w:rPr>
        <w:t>와 관련된 설정</w:t>
      </w:r>
    </w:p>
    <w:p w14:paraId="74594CDA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b/>
        </w:rPr>
        <w:t>log_dir_path</w:t>
      </w:r>
      <w:r>
        <w:t>: log</w:t>
      </w:r>
      <w:r>
        <w:rPr>
          <w:rFonts w:hint="eastAsia"/>
        </w:rPr>
        <w:t>의 경로 설정</w:t>
      </w:r>
    </w:p>
    <w:p w14:paraId="20E633B2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log_file_name</w:t>
      </w:r>
      <w:r>
        <w:rPr>
          <w:rFonts w:hint="eastAsia"/>
        </w:rPr>
        <w:t>: log 파일의 이름 설정</w:t>
      </w:r>
    </w:p>
    <w:p w14:paraId="3A59E7BD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log_level</w:t>
      </w:r>
      <w:r>
        <w:rPr>
          <w:rFonts w:hint="eastAsia"/>
        </w:rPr>
        <w:t xml:space="preserve">: log의 </w:t>
      </w:r>
      <w:r>
        <w:t xml:space="preserve">level </w:t>
      </w:r>
      <w:r>
        <w:rPr>
          <w:rFonts w:hint="eastAsia"/>
        </w:rPr>
        <w:t>설정</w:t>
      </w:r>
    </w:p>
    <w:p w14:paraId="261C20B8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host</w:t>
      </w:r>
      <w:r>
        <w:rPr>
          <w:rFonts w:hint="eastAsia"/>
        </w:rPr>
        <w:t xml:space="preserve">: sftp 접속을 할 </w:t>
      </w:r>
      <w:r>
        <w:t xml:space="preserve">IP </w:t>
      </w:r>
      <w:r>
        <w:rPr>
          <w:rFonts w:hint="eastAsia"/>
        </w:rPr>
        <w:t>설정</w:t>
      </w:r>
    </w:p>
    <w:p w14:paraId="201FEB44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b/>
        </w:rPr>
        <w:t>username</w:t>
      </w:r>
      <w:r>
        <w:t xml:space="preserve">: </w:t>
      </w:r>
      <w:r>
        <w:rPr>
          <w:rFonts w:hint="eastAsia"/>
        </w:rPr>
        <w:t>sftp 접속을 할 I</w:t>
      </w:r>
      <w:r>
        <w:t>D</w:t>
      </w:r>
    </w:p>
    <w:p w14:paraId="039160EE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remote_dir_path</w:t>
      </w:r>
      <w:r>
        <w:rPr>
          <w:rFonts w:hint="eastAsia"/>
        </w:rPr>
        <w:t>: 접속한 서버에서 파일을 보낼 경로 설정</w:t>
      </w:r>
    </w:p>
    <w:p w14:paraId="7B403A0A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target_dir_path</w:t>
      </w:r>
      <w:r>
        <w:rPr>
          <w:rFonts w:hint="eastAsia"/>
        </w:rPr>
        <w:t>: 접속한 서버에 파일을 보낼 local 경로 설정</w:t>
      </w:r>
    </w:p>
    <w:p w14:paraId="69FF7895" w14:textId="77777777" w:rsidR="00626F89" w:rsidRDefault="00626F89" w:rsidP="009A5686">
      <w:pPr>
        <w:pStyle w:val="af2"/>
        <w:numPr>
          <w:ilvl w:val="1"/>
          <w:numId w:val="13"/>
        </w:numPr>
      </w:pPr>
      <w:r w:rsidRPr="009A5686">
        <w:rPr>
          <w:rFonts w:hint="eastAsia"/>
          <w:b/>
        </w:rPr>
        <w:t>SFTP_DAEMON_CONFIG</w:t>
      </w:r>
      <w:r>
        <w:rPr>
          <w:rFonts w:hint="eastAsia"/>
        </w:rPr>
        <w:t xml:space="preserve">: sftp_script를 실행시킬 </w:t>
      </w:r>
      <w:r>
        <w:t xml:space="preserve">Daemon </w:t>
      </w:r>
      <w:r>
        <w:rPr>
          <w:rFonts w:hint="eastAsia"/>
        </w:rPr>
        <w:t>설정</w:t>
      </w:r>
    </w:p>
    <w:p w14:paraId="08C1DC27" w14:textId="77777777" w:rsidR="00626F89" w:rsidRDefault="00626F89" w:rsidP="009A5686">
      <w:pPr>
        <w:pStyle w:val="af2"/>
        <w:numPr>
          <w:ilvl w:val="2"/>
          <w:numId w:val="13"/>
        </w:numPr>
      </w:pPr>
      <w:r w:rsidRPr="009A5686">
        <w:rPr>
          <w:b/>
        </w:rPr>
        <w:t>script_path</w:t>
      </w:r>
      <w:r>
        <w:t xml:space="preserve">: </w:t>
      </w:r>
      <w:r>
        <w:rPr>
          <w:rFonts w:hint="eastAsia"/>
        </w:rPr>
        <w:t xml:space="preserve">Daemon이 실행시킬 </w:t>
      </w:r>
      <w:r>
        <w:t>script</w:t>
      </w:r>
      <w:r>
        <w:rPr>
          <w:rFonts w:hint="eastAsia"/>
        </w:rPr>
        <w:t>의 경로</w:t>
      </w:r>
    </w:p>
    <w:p w14:paraId="1027667D" w14:textId="77777777" w:rsidR="008F407D" w:rsidRDefault="008F407D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log_dir_path</w:t>
      </w:r>
      <w:r>
        <w:rPr>
          <w:rFonts w:hint="eastAsia"/>
        </w:rPr>
        <w:t>: log의 경로 설정</w:t>
      </w:r>
    </w:p>
    <w:p w14:paraId="5293843A" w14:textId="77777777" w:rsidR="008F407D" w:rsidRDefault="008F407D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pid_file_path</w:t>
      </w:r>
      <w:r>
        <w:rPr>
          <w:rFonts w:hint="eastAsia"/>
        </w:rPr>
        <w:t xml:space="preserve">: pid </w:t>
      </w:r>
      <w:r>
        <w:t>file</w:t>
      </w:r>
      <w:r>
        <w:rPr>
          <w:rFonts w:hint="eastAsia"/>
        </w:rPr>
        <w:t xml:space="preserve"> 생성 결로 설정</w:t>
      </w:r>
    </w:p>
    <w:p w14:paraId="00449578" w14:textId="0B2755E8" w:rsidR="008F407D" w:rsidRDefault="008F407D" w:rsidP="009A5686">
      <w:pPr>
        <w:pStyle w:val="af2"/>
        <w:numPr>
          <w:ilvl w:val="2"/>
          <w:numId w:val="13"/>
        </w:numPr>
      </w:pPr>
      <w:r w:rsidRPr="009A5686">
        <w:rPr>
          <w:rFonts w:hint="eastAsia"/>
          <w:b/>
        </w:rPr>
        <w:t>log_file_name</w:t>
      </w:r>
      <w:r>
        <w:rPr>
          <w:rFonts w:hint="eastAsia"/>
        </w:rPr>
        <w:t>: log</w:t>
      </w:r>
      <w:r>
        <w:t xml:space="preserve"> </w:t>
      </w:r>
      <w:r>
        <w:rPr>
          <w:rFonts w:hint="eastAsia"/>
        </w:rPr>
        <w:t>파일의 이름 설정</w:t>
      </w:r>
    </w:p>
    <w:p w14:paraId="7F174F9D" w14:textId="7D447F33" w:rsidR="009A5686" w:rsidRDefault="009A5686" w:rsidP="009A5686">
      <w:pPr>
        <w:pStyle w:val="af2"/>
        <w:numPr>
          <w:ilvl w:val="0"/>
          <w:numId w:val="13"/>
        </w:numPr>
      </w:pPr>
      <w:r w:rsidRPr="009A5686">
        <w:rPr>
          <w:rFonts w:hint="eastAsia"/>
          <w:b/>
        </w:rPr>
        <w:t>경로</w:t>
      </w:r>
      <w:r>
        <w:rPr>
          <w:rFonts w:hint="eastAsia"/>
        </w:rPr>
        <w:t xml:space="preserve">: </w:t>
      </w:r>
      <w:r>
        <w:t>/app/prd/MindsVOC/MANAGE_REC/cfg/config.py</w:t>
      </w:r>
    </w:p>
    <w:p w14:paraId="47D0C9D4" w14:textId="090A65C6" w:rsidR="009A5686" w:rsidRDefault="009A5686" w:rsidP="009A5686">
      <w:pPr>
        <w:pStyle w:val="af2"/>
        <w:numPr>
          <w:ilvl w:val="1"/>
          <w:numId w:val="13"/>
        </w:numPr>
        <w:rPr>
          <w:b/>
        </w:rPr>
      </w:pPr>
      <w:r w:rsidRPr="009A5686">
        <w:rPr>
          <w:b/>
        </w:rPr>
        <w:t>DAEMON_CONFIG</w:t>
      </w:r>
      <w:r w:rsidR="003A79E2">
        <w:t>: encrypt script</w:t>
      </w:r>
      <w:r w:rsidR="003A79E2">
        <w:rPr>
          <w:rFonts w:hint="eastAsia"/>
        </w:rPr>
        <w:t xml:space="preserve">를 실행시킬 </w:t>
      </w:r>
      <w:r w:rsidR="003A79E2">
        <w:t xml:space="preserve">Daemon </w:t>
      </w:r>
      <w:r w:rsidR="003A79E2">
        <w:rPr>
          <w:rFonts w:hint="eastAsia"/>
        </w:rPr>
        <w:t>설정</w:t>
      </w:r>
    </w:p>
    <w:p w14:paraId="3FB9A110" w14:textId="7285DF4D" w:rsidR="00372CEC" w:rsidRDefault="00372CEC" w:rsidP="00372CEC">
      <w:pPr>
        <w:pStyle w:val="af2"/>
        <w:numPr>
          <w:ilvl w:val="2"/>
          <w:numId w:val="13"/>
        </w:numPr>
        <w:rPr>
          <w:b/>
        </w:rPr>
      </w:pPr>
      <w:r>
        <w:rPr>
          <w:b/>
        </w:rPr>
        <w:t>process_interval</w:t>
      </w:r>
      <w:r w:rsidRPr="00372CEC">
        <w:t>:</w:t>
      </w:r>
      <w:r>
        <w:t xml:space="preserve"> </w:t>
      </w:r>
      <w:r>
        <w:rPr>
          <w:rFonts w:hint="eastAsia"/>
        </w:rPr>
        <w:t xml:space="preserve">Daemon이 실행시킬 </w:t>
      </w:r>
      <w:r>
        <w:t>encrypt script</w:t>
      </w:r>
      <w:r>
        <w:rPr>
          <w:rFonts w:hint="eastAsia"/>
        </w:rPr>
        <w:t>의 프로세스</w:t>
      </w:r>
      <w:r>
        <w:t xml:space="preserve"> </w:t>
      </w:r>
      <w:r>
        <w:rPr>
          <w:rFonts w:hint="eastAsia"/>
        </w:rPr>
        <w:t>간 시간 설정</w:t>
      </w:r>
    </w:p>
    <w:p w14:paraId="3E4D27EF" w14:textId="71C41C5D" w:rsidR="00372CEC" w:rsidRDefault="00372CEC" w:rsidP="00372CEC">
      <w:pPr>
        <w:pStyle w:val="af2"/>
        <w:numPr>
          <w:ilvl w:val="2"/>
          <w:numId w:val="13"/>
        </w:numPr>
        <w:rPr>
          <w:b/>
        </w:rPr>
      </w:pPr>
      <w:r>
        <w:rPr>
          <w:b/>
        </w:rPr>
        <w:t>manage_script_path</w:t>
      </w:r>
      <w:r>
        <w:t xml:space="preserve">: </w:t>
      </w:r>
      <w:r w:rsidR="003A79E2">
        <w:rPr>
          <w:rFonts w:hint="eastAsia"/>
        </w:rPr>
        <w:t>Daemon에서 실행시킬 encrypt</w:t>
      </w:r>
      <w:r w:rsidR="003A79E2">
        <w:t xml:space="preserve"> script</w:t>
      </w:r>
      <w:r w:rsidR="003A79E2">
        <w:rPr>
          <w:rFonts w:hint="eastAsia"/>
        </w:rPr>
        <w:t>의 경로 설정</w:t>
      </w:r>
    </w:p>
    <w:p w14:paraId="54F0A93E" w14:textId="1AD79A4D" w:rsidR="00372CEC" w:rsidRDefault="00372CEC" w:rsidP="00372CEC">
      <w:pPr>
        <w:pStyle w:val="af2"/>
        <w:numPr>
          <w:ilvl w:val="2"/>
          <w:numId w:val="13"/>
        </w:numPr>
        <w:rPr>
          <w:b/>
        </w:rPr>
      </w:pPr>
      <w:r>
        <w:rPr>
          <w:b/>
        </w:rPr>
        <w:t>log_level</w:t>
      </w:r>
      <w:r w:rsidR="003A79E2">
        <w:t xml:space="preserve">: </w:t>
      </w:r>
      <w:r w:rsidR="003A79E2">
        <w:rPr>
          <w:rFonts w:hint="eastAsia"/>
        </w:rPr>
        <w:t xml:space="preserve">log의 </w:t>
      </w:r>
      <w:r w:rsidR="003A79E2">
        <w:t xml:space="preserve">level </w:t>
      </w:r>
      <w:r w:rsidR="003A79E2">
        <w:rPr>
          <w:rFonts w:hint="eastAsia"/>
        </w:rPr>
        <w:t>설정</w:t>
      </w:r>
    </w:p>
    <w:p w14:paraId="33E175A5" w14:textId="4CB05853" w:rsidR="00372CEC" w:rsidRDefault="00372CEC" w:rsidP="00372CEC">
      <w:pPr>
        <w:pStyle w:val="af2"/>
        <w:numPr>
          <w:ilvl w:val="2"/>
          <w:numId w:val="13"/>
        </w:numPr>
        <w:rPr>
          <w:b/>
        </w:rPr>
      </w:pPr>
      <w:r>
        <w:rPr>
          <w:rFonts w:hint="eastAsia"/>
          <w:b/>
        </w:rPr>
        <w:t>log_dir_path</w:t>
      </w:r>
      <w:r w:rsidR="003A79E2">
        <w:t>: log</w:t>
      </w:r>
      <w:r w:rsidR="003A79E2">
        <w:rPr>
          <w:rFonts w:hint="eastAsia"/>
        </w:rPr>
        <w:t>의 경로 설정</w:t>
      </w:r>
    </w:p>
    <w:p w14:paraId="3E192CAA" w14:textId="050B2000" w:rsidR="003A79E2" w:rsidRPr="003A79E2" w:rsidRDefault="00372CEC" w:rsidP="003A79E2">
      <w:pPr>
        <w:pStyle w:val="af2"/>
        <w:numPr>
          <w:ilvl w:val="2"/>
          <w:numId w:val="13"/>
        </w:numPr>
        <w:rPr>
          <w:b/>
        </w:rPr>
      </w:pPr>
      <w:r>
        <w:rPr>
          <w:b/>
        </w:rPr>
        <w:t>log_file_name</w:t>
      </w:r>
      <w:r w:rsidR="003A79E2">
        <w:t>: log</w:t>
      </w:r>
      <w:r w:rsidR="003A79E2">
        <w:rPr>
          <w:rFonts w:hint="eastAsia"/>
        </w:rPr>
        <w:t>파일의 이름 설정</w:t>
      </w:r>
    </w:p>
    <w:p w14:paraId="6F6B13B5" w14:textId="59E370E9" w:rsidR="00372CEC" w:rsidRPr="009A5686" w:rsidRDefault="00372CEC" w:rsidP="00372CEC">
      <w:pPr>
        <w:pStyle w:val="af2"/>
        <w:numPr>
          <w:ilvl w:val="2"/>
          <w:numId w:val="13"/>
        </w:numPr>
        <w:rPr>
          <w:b/>
        </w:rPr>
      </w:pPr>
      <w:r>
        <w:rPr>
          <w:b/>
        </w:rPr>
        <w:lastRenderedPageBreak/>
        <w:t>pid_file_path</w:t>
      </w:r>
      <w:r w:rsidR="003A79E2">
        <w:t xml:space="preserve">: </w:t>
      </w:r>
      <w:r w:rsidR="003A79E2">
        <w:rPr>
          <w:rFonts w:hint="eastAsia"/>
        </w:rPr>
        <w:t>pid file</w:t>
      </w:r>
      <w:r w:rsidR="003A79E2">
        <w:t xml:space="preserve"> </w:t>
      </w:r>
      <w:r w:rsidR="003A79E2">
        <w:rPr>
          <w:rFonts w:hint="eastAsia"/>
        </w:rPr>
        <w:t>생성 경로 설정</w:t>
      </w:r>
    </w:p>
    <w:p w14:paraId="4D2A4839" w14:textId="037E06EF" w:rsidR="009A5686" w:rsidRDefault="009A5686" w:rsidP="009A5686">
      <w:pPr>
        <w:pStyle w:val="af2"/>
        <w:numPr>
          <w:ilvl w:val="1"/>
          <w:numId w:val="13"/>
        </w:numPr>
        <w:rPr>
          <w:b/>
        </w:rPr>
      </w:pPr>
      <w:r w:rsidRPr="009A5686">
        <w:rPr>
          <w:b/>
        </w:rPr>
        <w:t>CONFIG</w:t>
      </w:r>
      <w:r w:rsidR="003A79E2">
        <w:t xml:space="preserve">: </w:t>
      </w:r>
      <w:r w:rsidR="00BC6D0B">
        <w:rPr>
          <w:rFonts w:hint="eastAsia"/>
        </w:rPr>
        <w:t>암호화 및 압축</w:t>
      </w:r>
      <w:r w:rsidR="00BC6D0B">
        <w:t>,</w:t>
      </w:r>
      <w:r w:rsidR="00BC6D0B">
        <w:rPr>
          <w:rFonts w:hint="eastAsia"/>
        </w:rPr>
        <w:t xml:space="preserve"> 삭제 와 관련된 설정</w:t>
      </w:r>
    </w:p>
    <w:p w14:paraId="3B6F68A8" w14:textId="06242193" w:rsidR="00372CEC" w:rsidRDefault="00372CEC" w:rsidP="00372CEC">
      <w:pPr>
        <w:pStyle w:val="af2"/>
        <w:numPr>
          <w:ilvl w:val="2"/>
          <w:numId w:val="13"/>
        </w:numPr>
        <w:rPr>
          <w:b/>
        </w:rPr>
      </w:pPr>
      <w:r>
        <w:rPr>
          <w:b/>
        </w:rPr>
        <w:t>rec_dir_path</w:t>
      </w:r>
      <w:r w:rsidR="00BC6D0B">
        <w:t xml:space="preserve">: </w:t>
      </w:r>
      <w:r w:rsidR="00BC6D0B">
        <w:rPr>
          <w:rFonts w:hint="eastAsia"/>
        </w:rPr>
        <w:t>녹취 파일이 존재하는 폴더 설정</w:t>
      </w:r>
    </w:p>
    <w:p w14:paraId="5C202C5F" w14:textId="608F8944" w:rsidR="00372CEC" w:rsidRDefault="00372CEC" w:rsidP="00372CEC">
      <w:pPr>
        <w:pStyle w:val="af2"/>
        <w:numPr>
          <w:ilvl w:val="2"/>
          <w:numId w:val="13"/>
        </w:numPr>
        <w:rPr>
          <w:b/>
        </w:rPr>
      </w:pPr>
      <w:r>
        <w:rPr>
          <w:b/>
        </w:rPr>
        <w:t>incident_dir_path</w:t>
      </w:r>
      <w:r w:rsidR="00BC6D0B">
        <w:t xml:space="preserve">: </w:t>
      </w:r>
      <w:r w:rsidR="00BC6D0B">
        <w:rPr>
          <w:rFonts w:hint="eastAsia"/>
        </w:rPr>
        <w:t>장애 녹취 파일이 존재하는 폴더 설정</w:t>
      </w:r>
    </w:p>
    <w:p w14:paraId="50BBD00C" w14:textId="7A59A263" w:rsidR="00BC6D0B" w:rsidRPr="00BC6D0B" w:rsidRDefault="00372CEC" w:rsidP="00BC6D0B">
      <w:pPr>
        <w:pStyle w:val="af2"/>
        <w:numPr>
          <w:ilvl w:val="2"/>
          <w:numId w:val="13"/>
        </w:numPr>
        <w:rPr>
          <w:b/>
        </w:rPr>
      </w:pPr>
      <w:r>
        <w:rPr>
          <w:b/>
        </w:rPr>
        <w:t>log_level</w:t>
      </w:r>
      <w:r w:rsidR="00BC6D0B">
        <w:t>: log</w:t>
      </w:r>
      <w:r w:rsidR="00BC6D0B">
        <w:rPr>
          <w:rFonts w:hint="eastAsia"/>
        </w:rPr>
        <w:t xml:space="preserve">의 </w:t>
      </w:r>
      <w:r w:rsidR="00BC6D0B">
        <w:t xml:space="preserve">level </w:t>
      </w:r>
      <w:r w:rsidR="00BC6D0B">
        <w:rPr>
          <w:rFonts w:hint="eastAsia"/>
        </w:rPr>
        <w:t>설정</w:t>
      </w:r>
    </w:p>
    <w:p w14:paraId="1413981B" w14:textId="0FA34365" w:rsidR="00372CEC" w:rsidRDefault="00372CEC" w:rsidP="00372CEC">
      <w:pPr>
        <w:pStyle w:val="af2"/>
        <w:numPr>
          <w:ilvl w:val="2"/>
          <w:numId w:val="13"/>
        </w:numPr>
        <w:rPr>
          <w:b/>
        </w:rPr>
      </w:pPr>
      <w:r>
        <w:rPr>
          <w:b/>
        </w:rPr>
        <w:t>log_dir_path</w:t>
      </w:r>
      <w:r w:rsidR="00BC6D0B">
        <w:t>: log</w:t>
      </w:r>
      <w:r w:rsidR="00BC6D0B">
        <w:rPr>
          <w:rFonts w:hint="eastAsia"/>
        </w:rPr>
        <w:t>의 경로 설정</w:t>
      </w:r>
    </w:p>
    <w:p w14:paraId="4FE2FB8E" w14:textId="1338DAA4" w:rsidR="00372CEC" w:rsidRDefault="00372CEC" w:rsidP="00372CEC">
      <w:pPr>
        <w:pStyle w:val="af2"/>
        <w:numPr>
          <w:ilvl w:val="2"/>
          <w:numId w:val="13"/>
        </w:numPr>
        <w:rPr>
          <w:b/>
        </w:rPr>
      </w:pPr>
      <w:r>
        <w:rPr>
          <w:b/>
        </w:rPr>
        <w:t>codec_file_path</w:t>
      </w:r>
      <w:r w:rsidR="00BC6D0B">
        <w:t xml:space="preserve">: </w:t>
      </w:r>
      <w:r w:rsidR="00BC6D0B">
        <w:rPr>
          <w:rFonts w:hint="eastAsia"/>
        </w:rPr>
        <w:t xml:space="preserve">암호화에 필요한 </w:t>
      </w:r>
      <w:r w:rsidR="00BC6D0B">
        <w:t>cod</w:t>
      </w:r>
      <w:r w:rsidR="00BC6D0B">
        <w:rPr>
          <w:rFonts w:hint="eastAsia"/>
        </w:rPr>
        <w:t>ec의 경로 설정</w:t>
      </w:r>
    </w:p>
    <w:p w14:paraId="4FA99A74" w14:textId="33565423" w:rsidR="00372CEC" w:rsidRDefault="00372CEC" w:rsidP="00372CEC">
      <w:pPr>
        <w:pStyle w:val="af2"/>
        <w:numPr>
          <w:ilvl w:val="2"/>
          <w:numId w:val="13"/>
        </w:numPr>
        <w:rPr>
          <w:b/>
        </w:rPr>
      </w:pPr>
      <w:r>
        <w:rPr>
          <w:b/>
        </w:rPr>
        <w:t>encrypt_log_file_name</w:t>
      </w:r>
      <w:r w:rsidR="00BC6D0B">
        <w:t xml:space="preserve">: </w:t>
      </w:r>
      <w:r w:rsidR="00BC6D0B">
        <w:rPr>
          <w:rFonts w:hint="eastAsia"/>
        </w:rPr>
        <w:t xml:space="preserve">암호화와 관련된 </w:t>
      </w:r>
      <w:r w:rsidR="00BC6D0B">
        <w:t xml:space="preserve">log </w:t>
      </w:r>
      <w:r w:rsidR="00BC6D0B">
        <w:rPr>
          <w:rFonts w:hint="eastAsia"/>
        </w:rPr>
        <w:t>파일 이름 설정</w:t>
      </w:r>
    </w:p>
    <w:p w14:paraId="23D55BAE" w14:textId="7C4D7F46" w:rsidR="00372CEC" w:rsidRDefault="00372CEC" w:rsidP="00372CEC">
      <w:pPr>
        <w:pStyle w:val="af2"/>
        <w:numPr>
          <w:ilvl w:val="2"/>
          <w:numId w:val="13"/>
        </w:numPr>
        <w:rPr>
          <w:b/>
        </w:rPr>
      </w:pPr>
      <w:r>
        <w:rPr>
          <w:b/>
        </w:rPr>
        <w:t>compression_log_file_name</w:t>
      </w:r>
      <w:r w:rsidR="00BC6D0B">
        <w:t xml:space="preserve">: </w:t>
      </w:r>
      <w:r w:rsidR="00BC6D0B">
        <w:rPr>
          <w:rFonts w:hint="eastAsia"/>
        </w:rPr>
        <w:t>압축</w:t>
      </w:r>
      <w:r w:rsidR="00BC6D0B">
        <w:t>,</w:t>
      </w:r>
      <w:r w:rsidR="00BC6D0B">
        <w:rPr>
          <w:rFonts w:hint="eastAsia"/>
        </w:rPr>
        <w:t xml:space="preserve"> 삭제와 관련된 </w:t>
      </w:r>
      <w:r w:rsidR="00BC6D0B">
        <w:t xml:space="preserve">log </w:t>
      </w:r>
      <w:r w:rsidR="00BC6D0B">
        <w:rPr>
          <w:rFonts w:hint="eastAsia"/>
        </w:rPr>
        <w:t>파일 이름 설정</w:t>
      </w:r>
    </w:p>
    <w:p w14:paraId="2D6779E4" w14:textId="55BD4016" w:rsidR="00372CEC" w:rsidRDefault="00372CEC" w:rsidP="00372CEC">
      <w:pPr>
        <w:pStyle w:val="af2"/>
        <w:numPr>
          <w:ilvl w:val="2"/>
          <w:numId w:val="13"/>
        </w:numPr>
        <w:rPr>
          <w:b/>
        </w:rPr>
      </w:pPr>
      <w:r>
        <w:rPr>
          <w:b/>
        </w:rPr>
        <w:t>target_directory_list</w:t>
      </w:r>
      <w:r w:rsidR="00BC6D0B">
        <w:t xml:space="preserve">: </w:t>
      </w:r>
      <w:r w:rsidR="00BC6D0B">
        <w:rPr>
          <w:rFonts w:hint="eastAsia"/>
        </w:rPr>
        <w:t>압축</w:t>
      </w:r>
      <w:r w:rsidR="00BC6D0B">
        <w:t>,</w:t>
      </w:r>
      <w:r w:rsidR="00BC6D0B">
        <w:rPr>
          <w:rFonts w:hint="eastAsia"/>
        </w:rPr>
        <w:t xml:space="preserve"> 삭제 </w:t>
      </w:r>
      <w:r w:rsidR="00BC6D0B">
        <w:t>script</w:t>
      </w:r>
      <w:r w:rsidR="00BC6D0B">
        <w:rPr>
          <w:rFonts w:hint="eastAsia"/>
        </w:rPr>
        <w:t xml:space="preserve">를 수행시킬 폴더 </w:t>
      </w:r>
      <w:r w:rsidR="00BC6D0B">
        <w:t xml:space="preserve">list </w:t>
      </w:r>
      <w:r w:rsidR="00BC6D0B">
        <w:rPr>
          <w:rFonts w:hint="eastAsia"/>
        </w:rPr>
        <w:t>설정</w:t>
      </w:r>
    </w:p>
    <w:p w14:paraId="69A6B057" w14:textId="51934CA4" w:rsidR="00372CEC" w:rsidRDefault="00372CEC" w:rsidP="00372CEC">
      <w:pPr>
        <w:pStyle w:val="af2"/>
        <w:numPr>
          <w:ilvl w:val="3"/>
          <w:numId w:val="13"/>
        </w:numPr>
        <w:rPr>
          <w:b/>
        </w:rPr>
      </w:pPr>
      <w:r>
        <w:rPr>
          <w:b/>
        </w:rPr>
        <w:t>directory_path</w:t>
      </w:r>
      <w:r w:rsidR="00BC6D0B">
        <w:t xml:space="preserve">: </w:t>
      </w:r>
      <w:r w:rsidR="00BC6D0B">
        <w:rPr>
          <w:rFonts w:hint="eastAsia"/>
        </w:rPr>
        <w:t>압축, 삭제를 수행할 디렉토리 경로 설정</w:t>
      </w:r>
    </w:p>
    <w:p w14:paraId="18552D83" w14:textId="1026FED0" w:rsidR="00372CEC" w:rsidRDefault="00372CEC" w:rsidP="00372CEC">
      <w:pPr>
        <w:pStyle w:val="af2"/>
        <w:numPr>
          <w:ilvl w:val="3"/>
          <w:numId w:val="13"/>
        </w:numPr>
        <w:rPr>
          <w:b/>
        </w:rPr>
      </w:pPr>
      <w:r>
        <w:rPr>
          <w:b/>
        </w:rPr>
        <w:t>compression_file_date</w:t>
      </w:r>
      <w:r w:rsidR="00BC6D0B">
        <w:t xml:space="preserve">: </w:t>
      </w:r>
      <w:r w:rsidR="00BC6D0B">
        <w:rPr>
          <w:rFonts w:hint="eastAsia"/>
        </w:rPr>
        <w:t>압축을 수행할 기간 설정(예: 30일 후)</w:t>
      </w:r>
    </w:p>
    <w:p w14:paraId="22D899B1" w14:textId="750D09CC" w:rsidR="00372CEC" w:rsidRDefault="00372CEC" w:rsidP="00372CEC">
      <w:pPr>
        <w:pStyle w:val="af2"/>
        <w:numPr>
          <w:ilvl w:val="3"/>
          <w:numId w:val="13"/>
        </w:numPr>
        <w:rPr>
          <w:b/>
        </w:rPr>
      </w:pPr>
      <w:r>
        <w:rPr>
          <w:b/>
        </w:rPr>
        <w:t>delete_file_date</w:t>
      </w:r>
      <w:r w:rsidR="00BC6D0B">
        <w:t xml:space="preserve">: </w:t>
      </w:r>
      <w:r w:rsidR="00BC6D0B">
        <w:rPr>
          <w:rFonts w:hint="eastAsia"/>
        </w:rPr>
        <w:t xml:space="preserve">삭제를 수행할 기간 설정(예: </w:t>
      </w:r>
      <w:r w:rsidR="00BC6D0B">
        <w:t>60</w:t>
      </w:r>
      <w:r w:rsidR="00BC6D0B">
        <w:rPr>
          <w:rFonts w:hint="eastAsia"/>
        </w:rPr>
        <w:t>일 후)</w:t>
      </w:r>
    </w:p>
    <w:p w14:paraId="5D1501E9" w14:textId="4C2569E2" w:rsidR="007373AD" w:rsidRPr="007373AD" w:rsidRDefault="00372CEC" w:rsidP="007373AD">
      <w:pPr>
        <w:pStyle w:val="af2"/>
        <w:numPr>
          <w:ilvl w:val="3"/>
          <w:numId w:val="13"/>
        </w:numPr>
        <w:rPr>
          <w:b/>
        </w:rPr>
      </w:pPr>
      <w:r>
        <w:rPr>
          <w:b/>
        </w:rPr>
        <w:t>enc</w:t>
      </w:r>
      <w:r w:rsidR="00BC6D0B">
        <w:t xml:space="preserve">: </w:t>
      </w:r>
      <w:r w:rsidR="00BC6D0B">
        <w:rPr>
          <w:rFonts w:hint="eastAsia"/>
        </w:rPr>
        <w:t>지정한 디렉토리가 암호화 되어있는지 설정</w:t>
      </w:r>
    </w:p>
    <w:p w14:paraId="6226BB63" w14:textId="77777777" w:rsidR="008F407D" w:rsidRDefault="009A5F25" w:rsidP="009A5F25">
      <w:pPr>
        <w:pStyle w:val="2"/>
      </w:pPr>
      <w:r>
        <w:rPr>
          <w:rFonts w:hint="eastAsia"/>
        </w:rPr>
        <w:t>CS 프로그램</w:t>
      </w:r>
    </w:p>
    <w:p w14:paraId="02EFB7E9" w14:textId="77777777" w:rsidR="009A5F25" w:rsidRDefault="009A5F25" w:rsidP="009A5F25">
      <w:pPr>
        <w:pStyle w:val="af2"/>
        <w:numPr>
          <w:ilvl w:val="0"/>
          <w:numId w:val="14"/>
        </w:numPr>
      </w:pPr>
      <w:r w:rsidRPr="009A5686">
        <w:rPr>
          <w:rFonts w:hint="eastAsia"/>
          <w:b/>
        </w:rPr>
        <w:t>경로</w:t>
      </w:r>
      <w:r>
        <w:rPr>
          <w:rFonts w:hint="eastAsia"/>
        </w:rPr>
        <w:t xml:space="preserve">: </w:t>
      </w:r>
      <w:r>
        <w:t>/app/prd/MindsVOC/CS/STT/MiraeAsset</w:t>
      </w:r>
    </w:p>
    <w:p w14:paraId="416F1992" w14:textId="77777777" w:rsidR="009A5F25" w:rsidRDefault="009A5F25" w:rsidP="009A5F25">
      <w:pPr>
        <w:pStyle w:val="af2"/>
        <w:numPr>
          <w:ilvl w:val="0"/>
          <w:numId w:val="14"/>
        </w:numPr>
      </w:pPr>
      <w:r w:rsidRPr="009A5686">
        <w:rPr>
          <w:rFonts w:hint="eastAsia"/>
          <w:b/>
        </w:rPr>
        <w:t>프로그램</w:t>
      </w:r>
      <w:r>
        <w:rPr>
          <w:rFonts w:hint="eastAsia"/>
        </w:rPr>
        <w:t xml:space="preserve"> </w:t>
      </w:r>
      <w:r w:rsidRPr="009A5686">
        <w:rPr>
          <w:rFonts w:hint="eastAsia"/>
          <w:b/>
        </w:rPr>
        <w:t>사용 방법</w:t>
      </w:r>
    </w:p>
    <w:p w14:paraId="5E34CB29" w14:textId="764B4775" w:rsidR="009A5F25" w:rsidRPr="009A5686" w:rsidRDefault="009A5F25" w:rsidP="009A5F25">
      <w:pPr>
        <w:pStyle w:val="af2"/>
        <w:numPr>
          <w:ilvl w:val="1"/>
          <w:numId w:val="14"/>
        </w:numPr>
        <w:rPr>
          <w:b/>
        </w:rPr>
      </w:pPr>
      <w:r w:rsidRPr="009A5686">
        <w:rPr>
          <w:rFonts w:hint="eastAsia"/>
          <w:b/>
        </w:rPr>
        <w:t>작동 시작</w:t>
      </w:r>
      <w:r w:rsidR="000B43CE">
        <w:t xml:space="preserve">: </w:t>
      </w:r>
      <w:r w:rsidR="000B43CE">
        <w:rPr>
          <w:rFonts w:hint="eastAsia"/>
        </w:rPr>
        <w:t xml:space="preserve">해당 녹취파일에 대한 </w:t>
      </w:r>
      <w:r w:rsidR="000B43CE">
        <w:t>CS</w:t>
      </w:r>
      <w:r w:rsidR="000B43CE">
        <w:rPr>
          <w:rFonts w:hint="eastAsia"/>
        </w:rPr>
        <w:t xml:space="preserve">건 </w:t>
      </w:r>
      <w:r w:rsidR="000B43CE">
        <w:t xml:space="preserve">STT </w:t>
      </w:r>
      <w:r w:rsidR="000B43CE">
        <w:rPr>
          <w:rFonts w:hint="eastAsia"/>
        </w:rPr>
        <w:t>수행 시작</w:t>
      </w:r>
    </w:p>
    <w:p w14:paraId="2A62BB90" w14:textId="77777777" w:rsidR="009A5F25" w:rsidRDefault="009A5F25" w:rsidP="009A5F25">
      <w:pPr>
        <w:pStyle w:val="af2"/>
        <w:ind w:left="800"/>
      </w:pPr>
      <w:r>
        <w:t>python CS_daemon.py start</w:t>
      </w:r>
    </w:p>
    <w:p w14:paraId="28C24AB9" w14:textId="77777777" w:rsidR="009A5F25" w:rsidRPr="009A5686" w:rsidRDefault="009A5F25" w:rsidP="009A5F25">
      <w:pPr>
        <w:pStyle w:val="af2"/>
        <w:numPr>
          <w:ilvl w:val="1"/>
          <w:numId w:val="14"/>
        </w:numPr>
        <w:rPr>
          <w:b/>
        </w:rPr>
      </w:pPr>
      <w:r w:rsidRPr="009A5686">
        <w:rPr>
          <w:rFonts w:hint="eastAsia"/>
          <w:b/>
        </w:rPr>
        <w:t>작동 정지</w:t>
      </w:r>
    </w:p>
    <w:p w14:paraId="40B952A7" w14:textId="77777777" w:rsidR="009A5F25" w:rsidRDefault="009A5F25" w:rsidP="009A5F25">
      <w:pPr>
        <w:pStyle w:val="af2"/>
        <w:ind w:left="800"/>
      </w:pPr>
      <w:r>
        <w:t>python CS_daemon.py stop</w:t>
      </w:r>
    </w:p>
    <w:p w14:paraId="20A4BA65" w14:textId="77777777" w:rsidR="009A5F25" w:rsidRPr="009A5686" w:rsidRDefault="009A5F25" w:rsidP="009A5F25">
      <w:pPr>
        <w:pStyle w:val="af2"/>
        <w:numPr>
          <w:ilvl w:val="1"/>
          <w:numId w:val="14"/>
        </w:numPr>
        <w:rPr>
          <w:b/>
        </w:rPr>
      </w:pPr>
      <w:r w:rsidRPr="009A5686">
        <w:rPr>
          <w:rFonts w:hint="eastAsia"/>
          <w:b/>
        </w:rPr>
        <w:t>작동 재시작</w:t>
      </w:r>
    </w:p>
    <w:p w14:paraId="6A8F737B" w14:textId="77777777" w:rsidR="009A5F25" w:rsidRDefault="009A5F25" w:rsidP="009A5F25">
      <w:pPr>
        <w:pStyle w:val="af2"/>
        <w:ind w:left="800"/>
      </w:pPr>
      <w:r>
        <w:t>python CS_daemon.py restart</w:t>
      </w:r>
    </w:p>
    <w:p w14:paraId="6DC0B8F8" w14:textId="7F6ED8B5" w:rsidR="002D4E49" w:rsidRDefault="000A0C7C" w:rsidP="002D4E49">
      <w:pPr>
        <w:pStyle w:val="af2"/>
        <w:numPr>
          <w:ilvl w:val="1"/>
          <w:numId w:val="14"/>
        </w:numPr>
      </w:pPr>
      <w:r w:rsidRPr="009A5686">
        <w:rPr>
          <w:rFonts w:hint="eastAsia"/>
          <w:b/>
        </w:rPr>
        <w:t>Input</w:t>
      </w:r>
      <w:r w:rsidR="00497834">
        <w:rPr>
          <w:rFonts w:hint="eastAsia"/>
        </w:rPr>
        <w:t>: 녹취</w:t>
      </w:r>
      <w:r>
        <w:rPr>
          <w:rFonts w:hint="eastAsia"/>
        </w:rPr>
        <w:t xml:space="preserve"> </w:t>
      </w:r>
      <w:r w:rsidR="00497834">
        <w:rPr>
          <w:rFonts w:hint="eastAsia"/>
        </w:rPr>
        <w:t>파일</w:t>
      </w:r>
    </w:p>
    <w:p w14:paraId="5A7CA6F1" w14:textId="280763BC" w:rsidR="002D4E49" w:rsidRDefault="002D4E49" w:rsidP="002D4E49">
      <w:pPr>
        <w:pStyle w:val="af2"/>
        <w:ind w:left="800"/>
      </w:pPr>
      <w:r>
        <w:t xml:space="preserve">** Stereo </w:t>
      </w:r>
      <w:r>
        <w:rPr>
          <w:rFonts w:hint="eastAsia"/>
        </w:rPr>
        <w:t>파일만 수행 가능 **</w:t>
      </w:r>
    </w:p>
    <w:p w14:paraId="7AF28B1F" w14:textId="77777777" w:rsidR="006878FA" w:rsidRDefault="006878FA" w:rsidP="006878FA">
      <w:pPr>
        <w:pStyle w:val="af2"/>
        <w:numPr>
          <w:ilvl w:val="2"/>
          <w:numId w:val="14"/>
        </w:numPr>
      </w:pPr>
      <w:r w:rsidRPr="009A5686">
        <w:rPr>
          <w:rFonts w:hint="eastAsia"/>
          <w:b/>
        </w:rPr>
        <w:t>경로</w:t>
      </w:r>
      <w:r>
        <w:rPr>
          <w:rFonts w:hint="eastAsia"/>
        </w:rPr>
        <w:t xml:space="preserve">: </w:t>
      </w:r>
      <w:r>
        <w:t>/app/rec_server/dev/YYYYMMDD</w:t>
      </w:r>
    </w:p>
    <w:p w14:paraId="45D02B0F" w14:textId="77777777" w:rsidR="006878FA" w:rsidRDefault="006878FA" w:rsidP="006878FA">
      <w:pPr>
        <w:pStyle w:val="af2"/>
        <w:numPr>
          <w:ilvl w:val="3"/>
          <w:numId w:val="14"/>
        </w:numPr>
      </w:pPr>
      <w:r>
        <w:rPr>
          <w:rFonts w:hint="eastAsia"/>
        </w:rPr>
        <w:t>날짜 별 디렉토리를 참고하여 프로그램이 실행</w:t>
      </w:r>
    </w:p>
    <w:p w14:paraId="5E10AF98" w14:textId="77777777" w:rsidR="006878FA" w:rsidRDefault="006878FA" w:rsidP="006878FA">
      <w:pPr>
        <w:pStyle w:val="af2"/>
        <w:numPr>
          <w:ilvl w:val="2"/>
          <w:numId w:val="14"/>
        </w:numPr>
      </w:pPr>
      <w:r w:rsidRPr="009A5686">
        <w:rPr>
          <w:rFonts w:hint="eastAsia"/>
          <w:b/>
        </w:rPr>
        <w:t>경로</w:t>
      </w:r>
      <w:r>
        <w:rPr>
          <w:rFonts w:hint="eastAsia"/>
        </w:rPr>
        <w:t>: /app/rec_server/dev/incident_fil</w:t>
      </w:r>
      <w:r>
        <w:t>e</w:t>
      </w:r>
    </w:p>
    <w:p w14:paraId="0251E5AA" w14:textId="2E95B68A" w:rsidR="006878FA" w:rsidRDefault="006878FA" w:rsidP="000A0C7C">
      <w:pPr>
        <w:pStyle w:val="af2"/>
        <w:numPr>
          <w:ilvl w:val="3"/>
          <w:numId w:val="14"/>
        </w:numPr>
      </w:pPr>
      <w:r>
        <w:rPr>
          <w:rFonts w:hint="eastAsia"/>
        </w:rPr>
        <w:t>장애 처리 녹취</w:t>
      </w:r>
      <w:r w:rsidR="00497834">
        <w:rPr>
          <w:rFonts w:hint="eastAsia"/>
        </w:rPr>
        <w:t xml:space="preserve"> </w:t>
      </w:r>
      <w:r>
        <w:rPr>
          <w:rFonts w:hint="eastAsia"/>
        </w:rPr>
        <w:t>파일을 보관.</w:t>
      </w:r>
    </w:p>
    <w:p w14:paraId="4088A67F" w14:textId="3A3635AE" w:rsidR="000A0C7C" w:rsidRDefault="0055712D" w:rsidP="000A0C7C">
      <w:pPr>
        <w:pStyle w:val="af2"/>
        <w:numPr>
          <w:ilvl w:val="1"/>
          <w:numId w:val="14"/>
        </w:numPr>
      </w:pPr>
      <w:r w:rsidRPr="009A5686">
        <w:rPr>
          <w:b/>
        </w:rPr>
        <w:t>Outp</w:t>
      </w:r>
      <w:r w:rsidR="000A0C7C" w:rsidRPr="009A5686">
        <w:rPr>
          <w:b/>
        </w:rPr>
        <w:t>ut</w:t>
      </w:r>
      <w:r w:rsidR="000A0C7C">
        <w:t xml:space="preserve">: </w:t>
      </w:r>
      <w:r w:rsidR="000A0C7C">
        <w:rPr>
          <w:rFonts w:hint="eastAsia"/>
        </w:rPr>
        <w:t>결과물</w:t>
      </w:r>
    </w:p>
    <w:p w14:paraId="41A87AFA" w14:textId="66C88E73" w:rsidR="000A0C7C" w:rsidRDefault="0055712D" w:rsidP="000A0C7C">
      <w:pPr>
        <w:pStyle w:val="af2"/>
        <w:numPr>
          <w:ilvl w:val="2"/>
          <w:numId w:val="14"/>
        </w:numPr>
      </w:pPr>
      <w:r w:rsidRPr="009A5686">
        <w:rPr>
          <w:rFonts w:hint="eastAsia"/>
          <w:b/>
        </w:rPr>
        <w:lastRenderedPageBreak/>
        <w:t>경로</w:t>
      </w:r>
      <w:r>
        <w:rPr>
          <w:rFonts w:hint="eastAsia"/>
        </w:rPr>
        <w:t xml:space="preserve">: </w:t>
      </w:r>
      <w:r>
        <w:t>/app/prd/MindsVOC/CS/STT/STT_output/YYYY/MM/DD</w:t>
      </w:r>
    </w:p>
    <w:p w14:paraId="5141B399" w14:textId="2F2233F4" w:rsidR="00A102AB" w:rsidRDefault="0055712D" w:rsidP="004979A3">
      <w:pPr>
        <w:pStyle w:val="af2"/>
        <w:numPr>
          <w:ilvl w:val="3"/>
          <w:numId w:val="14"/>
        </w:numPr>
      </w:pPr>
      <w:r>
        <w:rPr>
          <w:rFonts w:hint="eastAsia"/>
        </w:rPr>
        <w:t xml:space="preserve">STT 처리 과정 중 생성 된 </w:t>
      </w:r>
      <w:r>
        <w:t xml:space="preserve">db_upload, detail, do_space, mlf, pcm, result, txt, unseg </w:t>
      </w:r>
      <w:r w:rsidR="00FD5189">
        <w:rPr>
          <w:rFonts w:hint="eastAsia"/>
        </w:rPr>
        <w:t>결과물</w:t>
      </w:r>
    </w:p>
    <w:p w14:paraId="24630062" w14:textId="3300CC38" w:rsidR="0055712D" w:rsidRDefault="004979A3" w:rsidP="000A0C7C">
      <w:pPr>
        <w:pStyle w:val="af2"/>
        <w:numPr>
          <w:ilvl w:val="2"/>
          <w:numId w:val="14"/>
        </w:numPr>
      </w:pPr>
      <w:r w:rsidRPr="009A5686">
        <w:rPr>
          <w:rFonts w:hint="eastAsia"/>
          <w:b/>
        </w:rPr>
        <w:t>경로</w:t>
      </w:r>
      <w:r>
        <w:rPr>
          <w:rFonts w:hint="eastAsia"/>
        </w:rPr>
        <w:t xml:space="preserve">: </w:t>
      </w:r>
      <w:r>
        <w:t>/app/prd/MindsVOC/CS/db_upload</w:t>
      </w:r>
    </w:p>
    <w:p w14:paraId="40A75CBB" w14:textId="4447C3D0" w:rsidR="004979A3" w:rsidRDefault="004979A3" w:rsidP="004979A3">
      <w:pPr>
        <w:pStyle w:val="af2"/>
        <w:numPr>
          <w:ilvl w:val="3"/>
          <w:numId w:val="14"/>
        </w:numPr>
      </w:pPr>
      <w:r>
        <w:rPr>
          <w:rFonts w:hint="eastAsia"/>
        </w:rPr>
        <w:t xml:space="preserve">STT 처리 후 </w:t>
      </w:r>
      <w:r>
        <w:t>MISO Server</w:t>
      </w:r>
      <w:r>
        <w:rPr>
          <w:rFonts w:hint="eastAsia"/>
        </w:rPr>
        <w:t xml:space="preserve">로 </w:t>
      </w:r>
      <w:r>
        <w:t xml:space="preserve">Sftp </w:t>
      </w:r>
      <w:r>
        <w:rPr>
          <w:rFonts w:hint="eastAsia"/>
        </w:rPr>
        <w:t>전송을 하기 위한 디렉토리 결과물 생성</w:t>
      </w:r>
    </w:p>
    <w:p w14:paraId="102FEADE" w14:textId="3ED6E36B" w:rsidR="004979A3" w:rsidRDefault="004979A3" w:rsidP="004979A3">
      <w:pPr>
        <w:pStyle w:val="af2"/>
        <w:numPr>
          <w:ilvl w:val="2"/>
          <w:numId w:val="14"/>
        </w:numPr>
      </w:pPr>
      <w:r w:rsidRPr="009A5686">
        <w:rPr>
          <w:rFonts w:hint="eastAsia"/>
          <w:b/>
        </w:rPr>
        <w:t>경로</w:t>
      </w:r>
      <w:r w:rsidR="00622198">
        <w:rPr>
          <w:rFonts w:hint="eastAsia"/>
        </w:rPr>
        <w:t xml:space="preserve">: </w:t>
      </w:r>
      <w:r w:rsidR="00622198">
        <w:t>/app/prd/MindsVOC/CS/STT/wav/YYYY/MM/DD</w:t>
      </w:r>
    </w:p>
    <w:p w14:paraId="54DF60AD" w14:textId="0F3D8291" w:rsidR="00622198" w:rsidRDefault="00622198" w:rsidP="00622198">
      <w:pPr>
        <w:pStyle w:val="af2"/>
        <w:numPr>
          <w:ilvl w:val="3"/>
          <w:numId w:val="14"/>
        </w:numPr>
      </w:pPr>
      <w:r>
        <w:rPr>
          <w:rFonts w:hint="eastAsia"/>
        </w:rPr>
        <w:t xml:space="preserve">STT 처리 후 생성 된 </w:t>
      </w:r>
      <w:r>
        <w:t xml:space="preserve">wav </w:t>
      </w:r>
      <w:r>
        <w:rPr>
          <w:rFonts w:hint="eastAsia"/>
        </w:rPr>
        <w:t>파일 결과물</w:t>
      </w:r>
    </w:p>
    <w:p w14:paraId="45C69BDD" w14:textId="726E9663" w:rsidR="00622198" w:rsidRDefault="00622198" w:rsidP="00622198">
      <w:pPr>
        <w:pStyle w:val="af2"/>
        <w:numPr>
          <w:ilvl w:val="2"/>
          <w:numId w:val="14"/>
        </w:numPr>
      </w:pPr>
      <w:r w:rsidRPr="009A5686">
        <w:rPr>
          <w:rFonts w:hint="eastAsia"/>
          <w:b/>
        </w:rPr>
        <w:t>경로</w:t>
      </w:r>
      <w:r>
        <w:rPr>
          <w:rFonts w:hint="eastAsia"/>
        </w:rPr>
        <w:t xml:space="preserve">: </w:t>
      </w:r>
      <w:r>
        <w:t>/app/prd/MindsVOC/CS/STT/delete_target</w:t>
      </w:r>
    </w:p>
    <w:p w14:paraId="178C40EA" w14:textId="58506D9F" w:rsidR="00A55DF2" w:rsidRDefault="00A55DF2" w:rsidP="00A55DF2">
      <w:pPr>
        <w:pStyle w:val="2"/>
      </w:pPr>
      <w:r>
        <w:t xml:space="preserve">SFTP </w:t>
      </w:r>
      <w:r>
        <w:rPr>
          <w:rFonts w:hint="eastAsia"/>
        </w:rPr>
        <w:t>전송 프로그램</w:t>
      </w:r>
    </w:p>
    <w:p w14:paraId="208A609A" w14:textId="55B7065A" w:rsidR="00BC6D0B" w:rsidRDefault="00BC6D0B" w:rsidP="00BC6D0B">
      <w:pPr>
        <w:pStyle w:val="af2"/>
        <w:numPr>
          <w:ilvl w:val="0"/>
          <w:numId w:val="17"/>
        </w:numPr>
      </w:pPr>
      <w:r>
        <w:rPr>
          <w:rFonts w:hint="eastAsia"/>
          <w:b/>
        </w:rPr>
        <w:t xml:space="preserve">경로: </w:t>
      </w:r>
      <w:r>
        <w:t>/app/p</w:t>
      </w:r>
      <w:r w:rsidR="005E6696">
        <w:t>rd/MindsVOC/CS/STT/MiraeAsset</w:t>
      </w:r>
    </w:p>
    <w:p w14:paraId="697B8641" w14:textId="4A935227" w:rsidR="005E6696" w:rsidRPr="005E6696" w:rsidRDefault="005E6696" w:rsidP="00BC6D0B">
      <w:pPr>
        <w:pStyle w:val="af2"/>
        <w:numPr>
          <w:ilvl w:val="0"/>
          <w:numId w:val="17"/>
        </w:numPr>
      </w:pPr>
      <w:r>
        <w:rPr>
          <w:rFonts w:hint="eastAsia"/>
          <w:b/>
        </w:rPr>
        <w:t>프로그램 사용 방법</w:t>
      </w:r>
    </w:p>
    <w:p w14:paraId="10C37D36" w14:textId="44E506E2" w:rsidR="005E6696" w:rsidRPr="005E6696" w:rsidRDefault="005E6696" w:rsidP="005E6696">
      <w:pPr>
        <w:pStyle w:val="af2"/>
        <w:numPr>
          <w:ilvl w:val="1"/>
          <w:numId w:val="17"/>
        </w:numPr>
      </w:pPr>
      <w:r>
        <w:rPr>
          <w:rFonts w:hint="eastAsia"/>
          <w:b/>
        </w:rPr>
        <w:t>작동 시작</w:t>
      </w:r>
      <w:r w:rsidR="000B43CE">
        <w:rPr>
          <w:rFonts w:hint="eastAsia"/>
          <w:b/>
        </w:rPr>
        <w:t xml:space="preserve">: </w:t>
      </w:r>
      <w:r w:rsidR="000B43CE">
        <w:rPr>
          <w:rFonts w:hint="eastAsia"/>
        </w:rPr>
        <w:t>M</w:t>
      </w:r>
      <w:r w:rsidR="000B43CE">
        <w:t xml:space="preserve">ISO server </w:t>
      </w:r>
      <w:r w:rsidR="000B43CE">
        <w:rPr>
          <w:rFonts w:hint="eastAsia"/>
        </w:rPr>
        <w:t xml:space="preserve">로 </w:t>
      </w:r>
      <w:r w:rsidR="000B43CE">
        <w:t xml:space="preserve">Sftp </w:t>
      </w:r>
      <w:r w:rsidR="000B43CE">
        <w:rPr>
          <w:rFonts w:hint="eastAsia"/>
        </w:rPr>
        <w:t>전송 시작</w:t>
      </w:r>
    </w:p>
    <w:p w14:paraId="091EEEF4" w14:textId="2B65439D" w:rsidR="005E6696" w:rsidRPr="005E6696" w:rsidRDefault="005E6696" w:rsidP="005E6696">
      <w:pPr>
        <w:pStyle w:val="af2"/>
        <w:ind w:left="800"/>
      </w:pPr>
      <w:r>
        <w:t xml:space="preserve">python </w:t>
      </w:r>
      <w:r w:rsidR="00C61BFB">
        <w:rPr>
          <w:rFonts w:hint="eastAsia"/>
        </w:rPr>
        <w:t>Sftp_transport_daemon.py start</w:t>
      </w:r>
    </w:p>
    <w:p w14:paraId="397D2233" w14:textId="66DFB3C0" w:rsidR="005E6696" w:rsidRPr="00C61BFB" w:rsidRDefault="005E6696" w:rsidP="005E6696">
      <w:pPr>
        <w:pStyle w:val="af2"/>
        <w:numPr>
          <w:ilvl w:val="1"/>
          <w:numId w:val="17"/>
        </w:numPr>
      </w:pPr>
      <w:r>
        <w:rPr>
          <w:rFonts w:hint="eastAsia"/>
          <w:b/>
        </w:rPr>
        <w:t>작동 정지</w:t>
      </w:r>
    </w:p>
    <w:p w14:paraId="2EFFC529" w14:textId="5884C0FA" w:rsidR="00C61BFB" w:rsidRPr="00C61BFB" w:rsidRDefault="00C61BFB" w:rsidP="00C61BFB">
      <w:pPr>
        <w:pStyle w:val="af2"/>
        <w:ind w:left="800"/>
      </w:pPr>
      <w:r>
        <w:t>python Sftp_transport_daemon.py stop</w:t>
      </w:r>
    </w:p>
    <w:p w14:paraId="69FF2C2F" w14:textId="77EC2E41" w:rsidR="005E6696" w:rsidRPr="00C61BFB" w:rsidRDefault="005E6696" w:rsidP="005E6696">
      <w:pPr>
        <w:pStyle w:val="af2"/>
        <w:numPr>
          <w:ilvl w:val="1"/>
          <w:numId w:val="17"/>
        </w:numPr>
      </w:pPr>
      <w:r>
        <w:rPr>
          <w:rFonts w:hint="eastAsia"/>
          <w:b/>
        </w:rPr>
        <w:t>작동 재시작</w:t>
      </w:r>
    </w:p>
    <w:p w14:paraId="3AB761FC" w14:textId="553416D9" w:rsidR="00C61BFB" w:rsidRPr="00C61BFB" w:rsidRDefault="00C61BFB" w:rsidP="00C61BFB">
      <w:pPr>
        <w:pStyle w:val="af2"/>
        <w:ind w:left="800"/>
      </w:pPr>
      <w:r>
        <w:t>python Sftp_transport_daemon.py restart</w:t>
      </w:r>
    </w:p>
    <w:p w14:paraId="21717FE1" w14:textId="09658AEF" w:rsidR="005E6696" w:rsidRDefault="005E6696" w:rsidP="005E6696">
      <w:pPr>
        <w:pStyle w:val="af2"/>
        <w:numPr>
          <w:ilvl w:val="1"/>
          <w:numId w:val="17"/>
        </w:numPr>
      </w:pPr>
      <w:r>
        <w:rPr>
          <w:rFonts w:hint="eastAsia"/>
          <w:b/>
        </w:rPr>
        <w:t>Input:</w:t>
      </w:r>
      <w:r w:rsidR="00C61BFB">
        <w:rPr>
          <w:b/>
        </w:rPr>
        <w:t xml:space="preserve"> </w:t>
      </w:r>
      <w:r w:rsidR="00C61BFB">
        <w:rPr>
          <w:rFonts w:hint="eastAsia"/>
        </w:rPr>
        <w:t>전송할 녹취 파일</w:t>
      </w:r>
    </w:p>
    <w:p w14:paraId="178FB836" w14:textId="065A57FE" w:rsidR="00C61BFB" w:rsidRDefault="00C61BFB" w:rsidP="00C61BFB">
      <w:pPr>
        <w:pStyle w:val="af2"/>
        <w:numPr>
          <w:ilvl w:val="2"/>
          <w:numId w:val="17"/>
        </w:numPr>
      </w:pPr>
      <w:r>
        <w:rPr>
          <w:rFonts w:hint="eastAsia"/>
          <w:b/>
        </w:rPr>
        <w:t xml:space="preserve">경로: </w:t>
      </w:r>
      <w:r>
        <w:rPr>
          <w:rFonts w:hint="eastAsia"/>
        </w:rPr>
        <w:t>SFTP_CONFIG 상의 녹취 파일 경로</w:t>
      </w:r>
    </w:p>
    <w:p w14:paraId="389A690A" w14:textId="52EE53CF" w:rsidR="00C61BFB" w:rsidRPr="00BC6D0B" w:rsidRDefault="00C61BFB" w:rsidP="00C61BFB">
      <w:pPr>
        <w:pStyle w:val="af2"/>
        <w:numPr>
          <w:ilvl w:val="3"/>
          <w:numId w:val="17"/>
        </w:numPr>
      </w:pPr>
      <w:r>
        <w:t>default: /</w:t>
      </w:r>
      <w:r>
        <w:rPr>
          <w:rFonts w:hint="eastAsia"/>
        </w:rPr>
        <w:t>app/rec_server/dev</w:t>
      </w:r>
    </w:p>
    <w:p w14:paraId="472D1B59" w14:textId="1C12104E" w:rsidR="00A55DF2" w:rsidRDefault="00A55DF2" w:rsidP="00A55DF2">
      <w:pPr>
        <w:pStyle w:val="2"/>
      </w:pPr>
      <w:r>
        <w:rPr>
          <w:rFonts w:hint="eastAsia"/>
        </w:rPr>
        <w:t>CS_Monitoring 프로그램</w:t>
      </w:r>
    </w:p>
    <w:p w14:paraId="7C084D95" w14:textId="7765AFD8" w:rsidR="00C61BFB" w:rsidRDefault="00C61BFB" w:rsidP="00C61BFB">
      <w:pPr>
        <w:pStyle w:val="af2"/>
        <w:numPr>
          <w:ilvl w:val="0"/>
          <w:numId w:val="18"/>
        </w:numPr>
      </w:pPr>
      <w:r>
        <w:rPr>
          <w:rFonts w:hint="eastAsia"/>
          <w:b/>
        </w:rPr>
        <w:t>경로:</w:t>
      </w:r>
      <w:r>
        <w:t xml:space="preserve"> /app/prd/MindsVOC/CS/STT/MiraeAsset</w:t>
      </w:r>
    </w:p>
    <w:p w14:paraId="1317F3EC" w14:textId="2BD76F06" w:rsidR="00C61BFB" w:rsidRPr="005746B4" w:rsidRDefault="00C61BFB" w:rsidP="00C61BFB">
      <w:pPr>
        <w:pStyle w:val="af2"/>
        <w:numPr>
          <w:ilvl w:val="0"/>
          <w:numId w:val="18"/>
        </w:numPr>
      </w:pPr>
      <w:r>
        <w:rPr>
          <w:rFonts w:hint="eastAsia"/>
          <w:b/>
        </w:rPr>
        <w:t>프로그램 사용</w:t>
      </w:r>
      <w:r w:rsidR="005746B4">
        <w:rPr>
          <w:rFonts w:hint="eastAsia"/>
          <w:b/>
        </w:rPr>
        <w:t xml:space="preserve"> 방법</w:t>
      </w:r>
    </w:p>
    <w:p w14:paraId="02CB1007" w14:textId="48CE0851" w:rsidR="005746B4" w:rsidRPr="005746B4" w:rsidRDefault="005746B4" w:rsidP="005746B4">
      <w:pPr>
        <w:pStyle w:val="af2"/>
        <w:numPr>
          <w:ilvl w:val="1"/>
          <w:numId w:val="18"/>
        </w:numPr>
      </w:pPr>
      <w:r>
        <w:rPr>
          <w:rFonts w:hint="eastAsia"/>
          <w:b/>
        </w:rPr>
        <w:t>작동 시작</w:t>
      </w:r>
      <w:r w:rsidR="002D4E49">
        <w:rPr>
          <w:rFonts w:hint="eastAsia"/>
          <w:b/>
        </w:rPr>
        <w:t xml:space="preserve">: </w:t>
      </w:r>
      <w:r w:rsidR="002D4E49">
        <w:rPr>
          <w:rFonts w:hint="eastAsia"/>
        </w:rPr>
        <w:t>시스템 날짜 기준으로 수행 확인</w:t>
      </w:r>
    </w:p>
    <w:p w14:paraId="5F86D45F" w14:textId="1B69D93A" w:rsidR="005746B4" w:rsidRPr="005746B4" w:rsidRDefault="005746B4" w:rsidP="005746B4">
      <w:pPr>
        <w:pStyle w:val="af2"/>
        <w:ind w:left="800"/>
      </w:pPr>
      <w:r>
        <w:t>python CS_Monitoring.py</w:t>
      </w:r>
    </w:p>
    <w:p w14:paraId="18A17F2F" w14:textId="5C122B89" w:rsidR="007305CF" w:rsidRPr="007305CF" w:rsidRDefault="005746B4" w:rsidP="007305CF">
      <w:pPr>
        <w:pStyle w:val="af2"/>
        <w:numPr>
          <w:ilvl w:val="1"/>
          <w:numId w:val="18"/>
        </w:numPr>
      </w:pPr>
      <w:r>
        <w:rPr>
          <w:rFonts w:hint="eastAsia"/>
          <w:b/>
        </w:rPr>
        <w:t xml:space="preserve">작동 </w:t>
      </w:r>
      <w:r w:rsidR="007305CF">
        <w:rPr>
          <w:rFonts w:hint="eastAsia"/>
          <w:b/>
        </w:rPr>
        <w:t>중지</w:t>
      </w:r>
    </w:p>
    <w:p w14:paraId="4E816B02" w14:textId="52DCB39E" w:rsidR="002B6CC2" w:rsidRDefault="007305CF" w:rsidP="002B6CC2">
      <w:pPr>
        <w:pStyle w:val="af2"/>
        <w:ind w:left="800"/>
      </w:pPr>
      <w:r>
        <w:t>C</w:t>
      </w:r>
      <w:r>
        <w:rPr>
          <w:rFonts w:hint="eastAsia"/>
        </w:rPr>
        <w:t xml:space="preserve">trl </w:t>
      </w:r>
      <w:r>
        <w:t>+ C (Key Interrupt)</w:t>
      </w:r>
    </w:p>
    <w:p w14:paraId="77E39D4C" w14:textId="65E02D18" w:rsidR="002B6CC2" w:rsidRDefault="002B6CC2" w:rsidP="002B6CC2">
      <w:pPr>
        <w:pStyle w:val="af2"/>
        <w:numPr>
          <w:ilvl w:val="0"/>
          <w:numId w:val="18"/>
        </w:numPr>
      </w:pPr>
      <w:r>
        <w:rPr>
          <w:rFonts w:hint="eastAsia"/>
          <w:b/>
        </w:rPr>
        <w:t>프로그램 사용 옵션 지정</w:t>
      </w:r>
    </w:p>
    <w:p w14:paraId="7F3D646A" w14:textId="77E89DCC" w:rsidR="007305CF" w:rsidRPr="0013536F" w:rsidRDefault="007305CF" w:rsidP="007305CF">
      <w:pPr>
        <w:pStyle w:val="af2"/>
        <w:numPr>
          <w:ilvl w:val="1"/>
          <w:numId w:val="18"/>
        </w:numPr>
        <w:rPr>
          <w:b/>
        </w:rPr>
      </w:pPr>
      <w:r w:rsidRPr="002D4E49">
        <w:rPr>
          <w:rFonts w:hint="eastAsia"/>
          <w:b/>
        </w:rPr>
        <w:t>날짜 지정</w:t>
      </w:r>
      <w:r w:rsidR="002D4E49">
        <w:rPr>
          <w:rFonts w:hint="eastAsia"/>
          <w:b/>
        </w:rPr>
        <w:t xml:space="preserve">: </w:t>
      </w:r>
      <w:r w:rsidR="002D4E49">
        <w:rPr>
          <w:rFonts w:hint="eastAsia"/>
        </w:rPr>
        <w:t>지정한 날짜 기준으로 수행 확인</w:t>
      </w:r>
    </w:p>
    <w:p w14:paraId="31FA85E2" w14:textId="756B34B1" w:rsidR="0013536F" w:rsidRDefault="0013536F" w:rsidP="0013536F">
      <w:pPr>
        <w:pStyle w:val="af2"/>
        <w:numPr>
          <w:ilvl w:val="2"/>
          <w:numId w:val="18"/>
        </w:numPr>
        <w:rPr>
          <w:b/>
        </w:rPr>
      </w:pPr>
      <w:r>
        <w:rPr>
          <w:b/>
        </w:rPr>
        <w:lastRenderedPageBreak/>
        <w:t xml:space="preserve">Default: </w:t>
      </w:r>
      <w:r>
        <w:rPr>
          <w:rFonts w:hint="eastAsia"/>
        </w:rPr>
        <w:t>시스템 날짜 (오늘 날짜)</w:t>
      </w:r>
    </w:p>
    <w:p w14:paraId="4C56F531" w14:textId="2CD16A6E" w:rsidR="002D4E49" w:rsidRDefault="002D4E49" w:rsidP="002D4E49">
      <w:pPr>
        <w:pStyle w:val="af2"/>
        <w:ind w:left="800"/>
      </w:pPr>
      <w:r>
        <w:t>python CS_Monitoring.py -date [YYYYMMDD]</w:t>
      </w:r>
    </w:p>
    <w:p w14:paraId="78ECC8D0" w14:textId="296D7316" w:rsidR="0013536F" w:rsidRPr="002D4E49" w:rsidRDefault="0013536F" w:rsidP="002D4E49">
      <w:pPr>
        <w:pStyle w:val="af2"/>
        <w:ind w:left="800"/>
      </w:pPr>
      <w:r>
        <w:t>ex) python CS_Monitoring.py -date 20171108</w:t>
      </w:r>
    </w:p>
    <w:p w14:paraId="01684812" w14:textId="1AC24E34" w:rsidR="007305CF" w:rsidRPr="0013536F" w:rsidRDefault="007305CF" w:rsidP="007305CF">
      <w:pPr>
        <w:pStyle w:val="af2"/>
        <w:numPr>
          <w:ilvl w:val="1"/>
          <w:numId w:val="18"/>
        </w:numPr>
        <w:rPr>
          <w:b/>
        </w:rPr>
      </w:pPr>
      <w:r w:rsidRPr="002D4E49">
        <w:rPr>
          <w:rFonts w:hint="eastAsia"/>
          <w:b/>
        </w:rPr>
        <w:t>주기 지정</w:t>
      </w:r>
      <w:r w:rsidR="002D4E49">
        <w:rPr>
          <w:rFonts w:hint="eastAsia"/>
          <w:b/>
        </w:rPr>
        <w:t xml:space="preserve">: </w:t>
      </w:r>
      <w:r w:rsidR="002D4E49">
        <w:rPr>
          <w:rFonts w:hint="eastAsia"/>
        </w:rPr>
        <w:t>지정한 주기 기준으로 새로 고침 (</w:t>
      </w:r>
      <w:r w:rsidR="002D4E49">
        <w:t>default: 5)</w:t>
      </w:r>
    </w:p>
    <w:p w14:paraId="2B3EE766" w14:textId="5245F0F2" w:rsidR="0013536F" w:rsidRPr="000B43CE" w:rsidRDefault="0013536F" w:rsidP="0013536F">
      <w:pPr>
        <w:pStyle w:val="af2"/>
        <w:numPr>
          <w:ilvl w:val="2"/>
          <w:numId w:val="18"/>
        </w:numPr>
        <w:rPr>
          <w:b/>
        </w:rPr>
      </w:pPr>
      <w:r>
        <w:rPr>
          <w:b/>
        </w:rPr>
        <w:t>Default:</w:t>
      </w:r>
      <w:r>
        <w:t xml:space="preserve"> 5</w:t>
      </w:r>
    </w:p>
    <w:p w14:paraId="4660A016" w14:textId="77777777" w:rsidR="000B43CE" w:rsidRPr="002D4E49" w:rsidRDefault="000B43CE" w:rsidP="0013536F">
      <w:pPr>
        <w:pStyle w:val="af2"/>
        <w:ind w:left="892" w:firstLine="308"/>
      </w:pPr>
      <w:r>
        <w:rPr>
          <w:rFonts w:hint="eastAsia"/>
          <w:b/>
        </w:rPr>
        <w:t>*</w:t>
      </w:r>
      <w:r>
        <w:rPr>
          <w:b/>
        </w:rPr>
        <w:t xml:space="preserve">* </w:t>
      </w:r>
      <w:r>
        <w:rPr>
          <w:rFonts w:hint="eastAsia"/>
        </w:rPr>
        <w:t>주기를</w:t>
      </w:r>
      <w:r>
        <w:t xml:space="preserve"> </w:t>
      </w:r>
      <w:r>
        <w:rPr>
          <w:rFonts w:hint="eastAsia"/>
        </w:rPr>
        <w:t>짧게 지정할수록 m</w:t>
      </w:r>
      <w:r>
        <w:t xml:space="preserve">ysql </w:t>
      </w:r>
      <w:r>
        <w:rPr>
          <w:rFonts w:hint="eastAsia"/>
        </w:rPr>
        <w:t>접속 과부하 주의 **</w:t>
      </w:r>
    </w:p>
    <w:p w14:paraId="3F27742D" w14:textId="57ACCE41" w:rsidR="000B43CE" w:rsidRDefault="000B43CE" w:rsidP="000B43CE">
      <w:pPr>
        <w:pStyle w:val="af2"/>
        <w:ind w:left="492" w:firstLine="308"/>
      </w:pPr>
      <w:r>
        <w:rPr>
          <w:rFonts w:hint="eastAsia"/>
        </w:rPr>
        <w:t xml:space="preserve">python </w:t>
      </w:r>
      <w:r>
        <w:t>CS_Monitoring.py -delay [sec]</w:t>
      </w:r>
    </w:p>
    <w:p w14:paraId="1B717014" w14:textId="43B45333" w:rsidR="0013536F" w:rsidRPr="000B43CE" w:rsidRDefault="0013536F" w:rsidP="000B43CE">
      <w:pPr>
        <w:pStyle w:val="af2"/>
        <w:ind w:left="492" w:firstLine="308"/>
      </w:pPr>
      <w:r>
        <w:t>ex) python CS_Monitoring.py -delay 10</w:t>
      </w:r>
    </w:p>
    <w:p w14:paraId="573C5D14" w14:textId="00356A16" w:rsidR="000B43CE" w:rsidRDefault="000B43CE" w:rsidP="007305CF">
      <w:pPr>
        <w:pStyle w:val="af2"/>
        <w:numPr>
          <w:ilvl w:val="1"/>
          <w:numId w:val="18"/>
        </w:numPr>
        <w:rPr>
          <w:b/>
        </w:rPr>
      </w:pPr>
      <w:r>
        <w:rPr>
          <w:rFonts w:hint="eastAsia"/>
          <w:b/>
        </w:rPr>
        <w:t>옵션 설명</w:t>
      </w:r>
    </w:p>
    <w:p w14:paraId="1C337735" w14:textId="57BAE2AE" w:rsidR="000B43CE" w:rsidRPr="000B43CE" w:rsidRDefault="000B43CE" w:rsidP="000B43CE">
      <w:pPr>
        <w:pStyle w:val="af2"/>
        <w:ind w:left="800"/>
      </w:pPr>
      <w:r>
        <w:t>python CS_Monitoring.py -h</w:t>
      </w:r>
    </w:p>
    <w:p w14:paraId="0050116B" w14:textId="49EC9FDE" w:rsidR="00A55DF2" w:rsidRDefault="00A55DF2" w:rsidP="00A55DF2">
      <w:pPr>
        <w:pStyle w:val="2"/>
      </w:pPr>
      <w:r>
        <w:rPr>
          <w:rFonts w:hint="eastAsia"/>
        </w:rPr>
        <w:t>녹취 파일 관리 프로그램</w:t>
      </w:r>
    </w:p>
    <w:p w14:paraId="32DD4D8A" w14:textId="1785AA4D" w:rsidR="00A55DF2" w:rsidRDefault="009903FF" w:rsidP="009903FF">
      <w:pPr>
        <w:pStyle w:val="af2"/>
        <w:numPr>
          <w:ilvl w:val="0"/>
          <w:numId w:val="18"/>
        </w:numPr>
      </w:pPr>
      <w:r>
        <w:rPr>
          <w:rFonts w:hint="eastAsia"/>
          <w:b/>
        </w:rPr>
        <w:t>경로</w:t>
      </w:r>
      <w:r>
        <w:rPr>
          <w:rFonts w:hint="eastAsia"/>
        </w:rPr>
        <w:t xml:space="preserve">: </w:t>
      </w:r>
      <w:r w:rsidR="002B6CC2">
        <w:t>/app/prd/MindsVOC/MANAGE_REC</w:t>
      </w:r>
    </w:p>
    <w:p w14:paraId="7DE3140D" w14:textId="5781ED59" w:rsidR="002B6CC2" w:rsidRPr="002B6CC2" w:rsidRDefault="002B6CC2" w:rsidP="009903FF">
      <w:pPr>
        <w:pStyle w:val="af2"/>
        <w:numPr>
          <w:ilvl w:val="0"/>
          <w:numId w:val="18"/>
        </w:numPr>
      </w:pPr>
      <w:r>
        <w:rPr>
          <w:rFonts w:hint="eastAsia"/>
          <w:b/>
        </w:rPr>
        <w:t>프로그램 사용 방법 ( 밤 9시 자동 실행 )</w:t>
      </w:r>
    </w:p>
    <w:p w14:paraId="629EBBA4" w14:textId="42603E38" w:rsidR="002B6CC2" w:rsidRPr="002B6CC2" w:rsidRDefault="002B6CC2" w:rsidP="002B6CC2">
      <w:pPr>
        <w:pStyle w:val="af2"/>
        <w:numPr>
          <w:ilvl w:val="1"/>
          <w:numId w:val="18"/>
        </w:numPr>
      </w:pPr>
      <w:r>
        <w:rPr>
          <w:rFonts w:hint="eastAsia"/>
          <w:b/>
        </w:rPr>
        <w:t>수동 시작</w:t>
      </w:r>
    </w:p>
    <w:p w14:paraId="013FB50D" w14:textId="519D1150" w:rsidR="002B6CC2" w:rsidRDefault="002B6CC2" w:rsidP="002B6CC2">
      <w:pPr>
        <w:pStyle w:val="af2"/>
        <w:ind w:left="800"/>
      </w:pPr>
      <w:r>
        <w:rPr>
          <w:b/>
        </w:rPr>
        <w:t xml:space="preserve">** </w:t>
      </w:r>
      <w:r>
        <w:rPr>
          <w:rFonts w:hint="eastAsia"/>
        </w:rPr>
        <w:t xml:space="preserve">작동 시 많은 시간이 소요되며 </w:t>
      </w:r>
      <w:r>
        <w:t>cpu</w:t>
      </w:r>
      <w:r>
        <w:rPr>
          <w:rFonts w:hint="eastAsia"/>
        </w:rPr>
        <w:t>를 잡아먹는 요인이 됨 **</w:t>
      </w:r>
    </w:p>
    <w:p w14:paraId="11AE0853" w14:textId="26381207" w:rsidR="002B6CC2" w:rsidRPr="002B6CC2" w:rsidRDefault="002B6CC2" w:rsidP="002B6CC2">
      <w:pPr>
        <w:pStyle w:val="af2"/>
        <w:ind w:left="800"/>
      </w:pPr>
      <w:r>
        <w:rPr>
          <w:b/>
        </w:rPr>
        <w:t xml:space="preserve">** </w:t>
      </w:r>
      <w:r>
        <w:rPr>
          <w:rFonts w:hint="eastAsia"/>
        </w:rPr>
        <w:t>최대한 주말 간 수동 조작을 권함 **</w:t>
      </w:r>
    </w:p>
    <w:p w14:paraId="192CFF9A" w14:textId="09A7479E" w:rsidR="002B6CC2" w:rsidRPr="002B6CC2" w:rsidRDefault="002B6CC2" w:rsidP="002B6CC2">
      <w:pPr>
        <w:pStyle w:val="af2"/>
        <w:ind w:left="800"/>
      </w:pPr>
      <w:r>
        <w:t>python compression_and_delete_rec_file.py</w:t>
      </w:r>
    </w:p>
    <w:p w14:paraId="41F31E27" w14:textId="35D2E655" w:rsidR="002B6CC2" w:rsidRPr="002B6CC2" w:rsidRDefault="002B6CC2" w:rsidP="002B6CC2">
      <w:pPr>
        <w:pStyle w:val="af2"/>
        <w:numPr>
          <w:ilvl w:val="0"/>
          <w:numId w:val="18"/>
        </w:numPr>
      </w:pPr>
      <w:r>
        <w:rPr>
          <w:rFonts w:hint="eastAsia"/>
          <w:b/>
        </w:rPr>
        <w:t>프로그램 사용 옵션 지정</w:t>
      </w:r>
    </w:p>
    <w:p w14:paraId="1A3BA8F1" w14:textId="317BCE21" w:rsidR="002B6CC2" w:rsidRDefault="002B6CC2" w:rsidP="002B6CC2">
      <w:pPr>
        <w:pStyle w:val="af2"/>
        <w:numPr>
          <w:ilvl w:val="1"/>
          <w:numId w:val="18"/>
        </w:numPr>
      </w:pPr>
      <w:r>
        <w:rPr>
          <w:rFonts w:hint="eastAsia"/>
          <w:b/>
        </w:rPr>
        <w:t>폴더 지정:</w:t>
      </w:r>
      <w:r>
        <w:t xml:space="preserve"> </w:t>
      </w:r>
      <w:r>
        <w:rPr>
          <w:rFonts w:hint="eastAsia"/>
        </w:rPr>
        <w:t>옵션 하나 이상 사용시 필수 지정</w:t>
      </w:r>
    </w:p>
    <w:p w14:paraId="4E1DEC5E" w14:textId="171FFF42" w:rsidR="002B6CC2" w:rsidRDefault="002B6CC2" w:rsidP="002B6CC2">
      <w:pPr>
        <w:pStyle w:val="af2"/>
        <w:numPr>
          <w:ilvl w:val="2"/>
          <w:numId w:val="18"/>
        </w:numPr>
      </w:pPr>
      <w:r>
        <w:rPr>
          <w:b/>
        </w:rPr>
        <w:t>D</w:t>
      </w:r>
      <w:r>
        <w:rPr>
          <w:rFonts w:hint="eastAsia"/>
          <w:b/>
        </w:rPr>
        <w:t>efault</w:t>
      </w:r>
      <w:r>
        <w:rPr>
          <w:b/>
        </w:rPr>
        <w:t>:</w:t>
      </w:r>
      <w:r>
        <w:t xml:space="preserve"> False (</w:t>
      </w:r>
      <w:r>
        <w:rPr>
          <w:rFonts w:hint="eastAsia"/>
        </w:rPr>
        <w:t xml:space="preserve">옵션 없이 사용시 </w:t>
      </w:r>
      <w:r>
        <w:t>default : /</w:t>
      </w:r>
      <w:r>
        <w:rPr>
          <w:rFonts w:hint="eastAsia"/>
        </w:rPr>
        <w:t>app/rec_server/dev)</w:t>
      </w:r>
    </w:p>
    <w:p w14:paraId="4190483D" w14:textId="2D7A9C7D" w:rsidR="00303380" w:rsidRPr="00303380" w:rsidRDefault="00303380" w:rsidP="00303380">
      <w:pPr>
        <w:ind w:left="584" w:firstLine="216"/>
      </w:pPr>
      <w:r>
        <w:t>python compression_and_delete_rec_file.py -d [directory path]</w:t>
      </w:r>
    </w:p>
    <w:p w14:paraId="75F7FFDD" w14:textId="159BA54F" w:rsidR="002B6CC2" w:rsidRPr="002B6CC2" w:rsidRDefault="00303380" w:rsidP="00303380">
      <w:pPr>
        <w:ind w:left="800"/>
      </w:pPr>
      <w:r>
        <w:t xml:space="preserve">ex) python compression_and_delete_rec_file.py </w:t>
      </w:r>
      <w:r w:rsidRPr="00303380">
        <w:rPr>
          <w:b/>
        </w:rPr>
        <w:t>-d /app/rec_server/dev/20171023</w:t>
      </w:r>
    </w:p>
    <w:p w14:paraId="58D1386A" w14:textId="636BB999" w:rsidR="002B6CC2" w:rsidRPr="00303380" w:rsidRDefault="002B6CC2" w:rsidP="002B6CC2">
      <w:pPr>
        <w:pStyle w:val="af2"/>
        <w:numPr>
          <w:ilvl w:val="1"/>
          <w:numId w:val="18"/>
        </w:numPr>
      </w:pPr>
      <w:r>
        <w:rPr>
          <w:rFonts w:hint="eastAsia"/>
          <w:b/>
        </w:rPr>
        <w:t>압축 날짜 지정:</w:t>
      </w:r>
      <w:r>
        <w:rPr>
          <w:b/>
        </w:rPr>
        <w:t xml:space="preserve"> </w:t>
      </w:r>
    </w:p>
    <w:p w14:paraId="36BC0DE1" w14:textId="7AF33A09" w:rsidR="00303380" w:rsidRPr="002B6CC2" w:rsidRDefault="00303380" w:rsidP="00303380">
      <w:pPr>
        <w:pStyle w:val="af2"/>
        <w:numPr>
          <w:ilvl w:val="2"/>
          <w:numId w:val="18"/>
        </w:numPr>
      </w:pPr>
      <w:r>
        <w:rPr>
          <w:rFonts w:hint="eastAsia"/>
          <w:b/>
        </w:rPr>
        <w:t>D</w:t>
      </w:r>
      <w:r>
        <w:rPr>
          <w:b/>
        </w:rPr>
        <w:t xml:space="preserve">efault: </w:t>
      </w:r>
      <w:r>
        <w:rPr>
          <w:rFonts w:hint="eastAsia"/>
        </w:rPr>
        <w:t>3</w:t>
      </w:r>
      <w:r>
        <w:t>0</w:t>
      </w:r>
    </w:p>
    <w:p w14:paraId="46771EB6" w14:textId="6BDC64E1" w:rsidR="002B6CC2" w:rsidRDefault="002B6CC2" w:rsidP="002B6CC2">
      <w:pPr>
        <w:pStyle w:val="af2"/>
        <w:ind w:left="800"/>
      </w:pPr>
      <w:r>
        <w:t xml:space="preserve">python compression_and_delete_rec_file.py </w:t>
      </w:r>
      <w:r w:rsidR="006A2675">
        <w:t xml:space="preserve">-d [directory_path] </w:t>
      </w:r>
      <w:r>
        <w:t>-c [day]</w:t>
      </w:r>
    </w:p>
    <w:p w14:paraId="6166EAAA" w14:textId="7AD6FB77" w:rsidR="002B6CC2" w:rsidRPr="002B6CC2" w:rsidRDefault="002B6CC2" w:rsidP="002B6CC2">
      <w:pPr>
        <w:pStyle w:val="af2"/>
        <w:ind w:left="800"/>
      </w:pPr>
      <w:r>
        <w:t xml:space="preserve">ex) python compression_and_delete_rec_file.py -d /app/rec_server/dev </w:t>
      </w:r>
      <w:r w:rsidRPr="002B6CC2">
        <w:rPr>
          <w:b/>
        </w:rPr>
        <w:t>-c 60</w:t>
      </w:r>
    </w:p>
    <w:p w14:paraId="1EE40724" w14:textId="1453DB53" w:rsidR="002B6CC2" w:rsidRPr="002B29E3" w:rsidRDefault="002B6CC2" w:rsidP="002B6CC2">
      <w:pPr>
        <w:pStyle w:val="af2"/>
        <w:numPr>
          <w:ilvl w:val="1"/>
          <w:numId w:val="18"/>
        </w:numPr>
      </w:pPr>
      <w:r>
        <w:rPr>
          <w:rFonts w:hint="eastAsia"/>
          <w:b/>
        </w:rPr>
        <w:t>삭제 날짜 지정:</w:t>
      </w:r>
    </w:p>
    <w:p w14:paraId="7011C7FB" w14:textId="2636350B" w:rsidR="002B29E3" w:rsidRDefault="002B29E3" w:rsidP="002B29E3">
      <w:pPr>
        <w:pStyle w:val="af2"/>
        <w:numPr>
          <w:ilvl w:val="2"/>
          <w:numId w:val="18"/>
        </w:numPr>
      </w:pPr>
      <w:r>
        <w:rPr>
          <w:b/>
        </w:rPr>
        <w:t xml:space="preserve">Default: </w:t>
      </w:r>
      <w:r>
        <w:t xml:space="preserve">60 </w:t>
      </w:r>
    </w:p>
    <w:p w14:paraId="089DA437" w14:textId="0D0312E3" w:rsidR="002B29E3" w:rsidRDefault="006A2675" w:rsidP="002B29E3">
      <w:pPr>
        <w:ind w:left="800"/>
      </w:pPr>
      <w:r>
        <w:lastRenderedPageBreak/>
        <w:t>p</w:t>
      </w:r>
      <w:r w:rsidR="002B29E3">
        <w:rPr>
          <w:rFonts w:hint="eastAsia"/>
        </w:rPr>
        <w:t xml:space="preserve">ython </w:t>
      </w:r>
      <w:r>
        <w:t>compression_and_delete_rec_file.py -d [directory_path] -del [day]</w:t>
      </w:r>
    </w:p>
    <w:p w14:paraId="54A979FC" w14:textId="141C4447" w:rsidR="006A2675" w:rsidRPr="006A2675" w:rsidRDefault="006A2675" w:rsidP="006A2675">
      <w:pPr>
        <w:ind w:left="800"/>
        <w:rPr>
          <w:b/>
        </w:rPr>
      </w:pPr>
      <w:r>
        <w:t xml:space="preserve">ex) python compression_and_delete_rec_file.py -d /app/rec_server/dev </w:t>
      </w:r>
      <w:r w:rsidRPr="006A2675">
        <w:rPr>
          <w:b/>
        </w:rPr>
        <w:t>-del 70</w:t>
      </w:r>
    </w:p>
    <w:p w14:paraId="588A22C6" w14:textId="365BCBE1" w:rsidR="002B6CC2" w:rsidRPr="006A2675" w:rsidRDefault="002B6CC2" w:rsidP="002B6CC2">
      <w:pPr>
        <w:pStyle w:val="af2"/>
        <w:numPr>
          <w:ilvl w:val="1"/>
          <w:numId w:val="18"/>
        </w:numPr>
      </w:pPr>
      <w:r>
        <w:rPr>
          <w:rFonts w:hint="eastAsia"/>
          <w:b/>
        </w:rPr>
        <w:t>암호화 지정:</w:t>
      </w:r>
    </w:p>
    <w:p w14:paraId="7AA93DEB" w14:textId="106492D5" w:rsidR="006A2675" w:rsidRDefault="006A2675" w:rsidP="006A2675">
      <w:pPr>
        <w:pStyle w:val="af2"/>
        <w:numPr>
          <w:ilvl w:val="2"/>
          <w:numId w:val="18"/>
        </w:numPr>
      </w:pPr>
      <w:r>
        <w:rPr>
          <w:b/>
        </w:rPr>
        <w:t xml:space="preserve">Default: </w:t>
      </w:r>
      <w:r>
        <w:t>True</w:t>
      </w:r>
    </w:p>
    <w:p w14:paraId="7D61B7FD" w14:textId="1B0D588F" w:rsidR="006A2675" w:rsidRDefault="006A2675" w:rsidP="006A2675">
      <w:pPr>
        <w:ind w:left="800"/>
      </w:pPr>
      <w:r>
        <w:t>python compression_and_delete_rec_file.py -d [directory_path] -e [</w:t>
      </w:r>
      <w:bookmarkStart w:id="0" w:name="_GoBack"/>
      <w:bookmarkEnd w:id="0"/>
      <w:r>
        <w:t>True | False]</w:t>
      </w:r>
    </w:p>
    <w:p w14:paraId="4638E714" w14:textId="34D7C992" w:rsidR="006A2675" w:rsidRPr="00A55DF2" w:rsidRDefault="006A2675" w:rsidP="006A2675">
      <w:pPr>
        <w:ind w:left="800"/>
      </w:pPr>
      <w:r>
        <w:t xml:space="preserve">ex) python compression_and_delete_rec_file.py -d /app/rec_server/dev </w:t>
      </w:r>
      <w:r w:rsidRPr="006A2675">
        <w:rPr>
          <w:b/>
        </w:rPr>
        <w:t>-e False</w:t>
      </w:r>
    </w:p>
    <w:sectPr w:rsidR="006A2675" w:rsidRPr="00A55D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328AB" w14:textId="77777777" w:rsidR="002B6CC2" w:rsidRDefault="002B6CC2" w:rsidP="0094433E">
      <w:pPr>
        <w:spacing w:after="0" w:line="240" w:lineRule="auto"/>
      </w:pPr>
      <w:r>
        <w:separator/>
      </w:r>
    </w:p>
  </w:endnote>
  <w:endnote w:type="continuationSeparator" w:id="0">
    <w:p w14:paraId="31C0C67F" w14:textId="77777777" w:rsidR="002B6CC2" w:rsidRDefault="002B6CC2" w:rsidP="0094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EF250" w14:textId="77777777" w:rsidR="002B6CC2" w:rsidRDefault="002B6CC2" w:rsidP="0094433E">
      <w:pPr>
        <w:spacing w:after="0" w:line="240" w:lineRule="auto"/>
      </w:pPr>
      <w:r>
        <w:separator/>
      </w:r>
    </w:p>
  </w:footnote>
  <w:footnote w:type="continuationSeparator" w:id="0">
    <w:p w14:paraId="65AE8DDA" w14:textId="77777777" w:rsidR="002B6CC2" w:rsidRDefault="002B6CC2" w:rsidP="0094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333F88"/>
    <w:multiLevelType w:val="hybridMultilevel"/>
    <w:tmpl w:val="009836A8"/>
    <w:lvl w:ilvl="0" w:tplc="84BC8B30">
      <w:start w:val="1"/>
      <w:numFmt w:val="bullet"/>
      <w:lvlText w:val="┗"/>
      <w:lvlJc w:val="left"/>
      <w:pPr>
        <w:ind w:left="97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5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76" w:hanging="400"/>
      </w:pPr>
      <w:rPr>
        <w:rFonts w:ascii="Wingdings" w:hAnsi="Wingdings" w:hint="default"/>
      </w:rPr>
    </w:lvl>
  </w:abstractNum>
  <w:abstractNum w:abstractNumId="2" w15:restartNumberingAfterBreak="0">
    <w:nsid w:val="33E231EF"/>
    <w:multiLevelType w:val="hybridMultilevel"/>
    <w:tmpl w:val="2A78A64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5D68E1AC">
      <w:start w:val="1"/>
      <w:numFmt w:val="bullet"/>
      <w:lvlText w:val="&gt;"/>
      <w:lvlJc w:val="left"/>
      <w:pPr>
        <w:ind w:left="1200" w:hanging="400"/>
      </w:pPr>
      <w:rPr>
        <w:rFonts w:ascii="Adobe Ming Std L" w:eastAsia="Adobe Ming Std L" w:hAnsi="Adobe Ming Std L" w:hint="eastAsia"/>
      </w:rPr>
    </w:lvl>
    <w:lvl w:ilvl="3" w:tplc="84BC8B30">
      <w:start w:val="1"/>
      <w:numFmt w:val="bullet"/>
      <w:lvlText w:val="┗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27E1A55"/>
    <w:multiLevelType w:val="hybridMultilevel"/>
    <w:tmpl w:val="E206C3B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D865C38"/>
    <w:multiLevelType w:val="hybridMultilevel"/>
    <w:tmpl w:val="FBD011F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2B8E34E2">
      <w:start w:val="1"/>
      <w:numFmt w:val="bullet"/>
      <w:lvlText w:val="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CC82669"/>
    <w:multiLevelType w:val="hybridMultilevel"/>
    <w:tmpl w:val="FDC4F9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81E21956">
      <w:start w:val="1"/>
      <w:numFmt w:val="bullet"/>
      <w:lvlText w:val="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5942D53"/>
    <w:multiLevelType w:val="hybridMultilevel"/>
    <w:tmpl w:val="E42ABA9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6504808"/>
    <w:multiLevelType w:val="hybridMultilevel"/>
    <w:tmpl w:val="193A115C"/>
    <w:lvl w:ilvl="0" w:tplc="84BC8B30">
      <w:start w:val="1"/>
      <w:numFmt w:val="bullet"/>
      <w:lvlText w:val="┗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141163E"/>
    <w:multiLevelType w:val="hybridMultilevel"/>
    <w:tmpl w:val="1D0A4E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5"/>
  </w:num>
  <w:num w:numId="15">
    <w:abstractNumId w:val="7"/>
  </w:num>
  <w:num w:numId="16">
    <w:abstractNumId w:val="1"/>
  </w:num>
  <w:num w:numId="17">
    <w:abstractNumId w:val="4"/>
  </w:num>
  <w:num w:numId="18">
    <w:abstractNumId w:val="6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33"/>
    <w:rsid w:val="000A0C7C"/>
    <w:rsid w:val="000B43CE"/>
    <w:rsid w:val="0013536F"/>
    <w:rsid w:val="002B29E3"/>
    <w:rsid w:val="002B6CC2"/>
    <w:rsid w:val="002C4733"/>
    <w:rsid w:val="002D4E49"/>
    <w:rsid w:val="00303380"/>
    <w:rsid w:val="00372CEC"/>
    <w:rsid w:val="003A79E2"/>
    <w:rsid w:val="00497834"/>
    <w:rsid w:val="004979A3"/>
    <w:rsid w:val="004B3A6F"/>
    <w:rsid w:val="0055712D"/>
    <w:rsid w:val="005746B4"/>
    <w:rsid w:val="005B4128"/>
    <w:rsid w:val="005E6696"/>
    <w:rsid w:val="00622198"/>
    <w:rsid w:val="00626F89"/>
    <w:rsid w:val="006878FA"/>
    <w:rsid w:val="006A2675"/>
    <w:rsid w:val="007305CF"/>
    <w:rsid w:val="007373AD"/>
    <w:rsid w:val="008D2BD0"/>
    <w:rsid w:val="008F407D"/>
    <w:rsid w:val="0094433E"/>
    <w:rsid w:val="009903FF"/>
    <w:rsid w:val="009A5686"/>
    <w:rsid w:val="009A5F25"/>
    <w:rsid w:val="00A102AB"/>
    <w:rsid w:val="00A55DF2"/>
    <w:rsid w:val="00A87BE1"/>
    <w:rsid w:val="00AC2E58"/>
    <w:rsid w:val="00BC6D0B"/>
    <w:rsid w:val="00C61BFB"/>
    <w:rsid w:val="00D3156C"/>
    <w:rsid w:val="00EF22DD"/>
    <w:rsid w:val="00FD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9B04C0A"/>
  <w15:chartTrackingRefBased/>
  <w15:docId w15:val="{2071B220-8050-429C-8C8F-B3B54BD2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2DD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paragraph" w:styleId="af4">
    <w:name w:val="header"/>
    <w:basedOn w:val="a"/>
    <w:link w:val="Char3"/>
    <w:uiPriority w:val="99"/>
    <w:unhideWhenUsed/>
    <w:rsid w:val="009443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94433E"/>
    <w:rPr>
      <w:rFonts w:ascii="맑은 고딕" w:eastAsia="맑은 고딕" w:hAnsi="맑은 고딕" w:cs="맑은 고딕"/>
    </w:rPr>
  </w:style>
  <w:style w:type="paragraph" w:styleId="af5">
    <w:name w:val="footer"/>
    <w:basedOn w:val="a"/>
    <w:link w:val="Char4"/>
    <w:uiPriority w:val="99"/>
    <w:unhideWhenUsed/>
    <w:rsid w:val="0094433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94433E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1452;&#54872;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510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신주환</dc:creator>
  <cp:keywords/>
  <dc:description/>
  <cp:lastModifiedBy>신주환</cp:lastModifiedBy>
  <cp:revision>4</cp:revision>
  <dcterms:created xsi:type="dcterms:W3CDTF">2017-11-21T04:09:00Z</dcterms:created>
  <dcterms:modified xsi:type="dcterms:W3CDTF">2017-11-27T02:04:00Z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